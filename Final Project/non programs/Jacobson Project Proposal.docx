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2B40" w:rsidRDefault="003C77BC" w:rsidP="00E12B40">
      <w:pPr>
        <w:tabs>
          <w:tab w:val="left" w:pos="-1710"/>
          <w:tab w:val="left" w:pos="9720"/>
        </w:tabs>
      </w:pPr>
      <w:r>
        <w:rPr>
          <w:noProof/>
          <w:color w:val="FF0000"/>
          <w:szCs w:val="20"/>
          <w:lang w:eastAsia="ja-JP"/>
        </w:rPr>
        <w:drawing>
          <wp:anchor distT="0" distB="0" distL="114300" distR="114300" simplePos="0" relativeHeight="251662848" behindDoc="1" locked="0" layoutInCell="1" allowOverlap="1">
            <wp:simplePos x="0" y="0"/>
            <wp:positionH relativeFrom="column">
              <wp:posOffset>-1155065</wp:posOffset>
            </wp:positionH>
            <wp:positionV relativeFrom="paragraph">
              <wp:posOffset>-911860</wp:posOffset>
            </wp:positionV>
            <wp:extent cx="7772400" cy="10058400"/>
            <wp:effectExtent l="19050" t="19050" r="19050" b="19050"/>
            <wp:wrapNone/>
            <wp:docPr id="48" name="Picture 48" descr="mod_solid_propos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mod_solid_proposa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772400" cy="10058400"/>
                    </a:xfrm>
                    <a:prstGeom prst="rect">
                      <a:avLst/>
                    </a:prstGeom>
                    <a:noFill/>
                    <a:ln w="9525">
                      <a:solidFill>
                        <a:schemeClr val="accent6">
                          <a:lumMod val="100000"/>
                          <a:lumOff val="0"/>
                        </a:schemeClr>
                      </a:solidFill>
                      <a:miter lim="800000"/>
                      <a:headEnd/>
                      <a:tailEnd/>
                    </a:ln>
                  </pic:spPr>
                </pic:pic>
              </a:graphicData>
            </a:graphic>
            <wp14:sizeRelH relativeFrom="page">
              <wp14:pctWidth>0</wp14:pctWidth>
            </wp14:sizeRelH>
            <wp14:sizeRelV relativeFrom="page">
              <wp14:pctHeight>0</wp14:pctHeight>
            </wp14:sizeRelV>
          </wp:anchor>
        </w:drawing>
      </w:r>
      <w:r>
        <w:rPr>
          <w:noProof/>
          <w:szCs w:val="20"/>
          <w:lang w:eastAsia="ja-JP"/>
        </w:rPr>
        <mc:AlternateContent>
          <mc:Choice Requires="wps">
            <w:drawing>
              <wp:anchor distT="0" distB="0" distL="114300" distR="114300" simplePos="0" relativeHeight="251659776" behindDoc="0" locked="0" layoutInCell="1" allowOverlap="1">
                <wp:simplePos x="0" y="0"/>
                <wp:positionH relativeFrom="column">
                  <wp:posOffset>153670</wp:posOffset>
                </wp:positionH>
                <wp:positionV relativeFrom="paragraph">
                  <wp:posOffset>4234180</wp:posOffset>
                </wp:positionV>
                <wp:extent cx="2120265" cy="685800"/>
                <wp:effectExtent l="1270" t="0" r="2540" b="4445"/>
                <wp:wrapNone/>
                <wp:docPr id="25"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0265"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2B40" w:rsidRPr="001F7817" w:rsidRDefault="003C77BC" w:rsidP="00E12B40">
                            <w:pPr>
                              <w:pStyle w:val="CompanyNameLogo"/>
                            </w:pPr>
                            <w:r>
                              <w:t>Aaron Jacobson</w:t>
                            </w:r>
                          </w:p>
                        </w:txbxContent>
                      </wps:txbx>
                      <wps:bodyPr rot="0" vert="horz" wrap="square" lIns="9144" tIns="9144" rIns="9144" bIns="9144"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1" o:spid="_x0000_s1026" type="#_x0000_t202" style="position:absolute;margin-left:12.1pt;margin-top:333.4pt;width:166.95pt;height:54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" filled="f" stroked="f">
                <v:textbox inset=".72pt,.72pt,.72pt,.72pt">
                  <w:txbxContent>
                    <w:p w:rsidR="00E12B40" w:rsidRPr="001F7817" w:rsidRDefault="003C77BC" w:rsidP="00E12B40">
                      <w:pPr>
                        <w:pStyle w:val="CompanyNameLogo"/>
                      </w:pPr>
                      <w:r>
                        <w:t>Aaron Jacobson</w:t>
                      </w:r>
                    </w:p>
                  </w:txbxContent>
                </v:textbox>
              </v:shape>
            </w:pict>
          </mc:Fallback>
        </mc:AlternateContent>
      </w:r>
      <w:r>
        <w:rPr>
          <w:noProof/>
          <w:szCs w:val="20"/>
          <w:lang w:eastAsia="ja-JP"/>
        </w:rPr>
        <mc:AlternateContent>
          <mc:Choice Requires="wps">
            <w:drawing>
              <wp:anchor distT="0" distB="0" distL="114300" distR="114300" simplePos="0" relativeHeight="251660800" behindDoc="0" locked="0" layoutInCell="1" allowOverlap="1">
                <wp:simplePos x="0" y="0"/>
                <wp:positionH relativeFrom="column">
                  <wp:posOffset>-532130</wp:posOffset>
                </wp:positionH>
                <wp:positionV relativeFrom="paragraph">
                  <wp:posOffset>2745740</wp:posOffset>
                </wp:positionV>
                <wp:extent cx="3429000" cy="1374140"/>
                <wp:effectExtent l="1270" t="2540" r="0" b="4445"/>
                <wp:wrapNone/>
                <wp:docPr id="24"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0" cy="1374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2B40" w:rsidRPr="00583937" w:rsidRDefault="003C77BC" w:rsidP="00E12B40">
                            <w:pPr>
                              <w:pStyle w:val="ProposalTitle"/>
                              <w:jc w:val="center"/>
                            </w:pPr>
                            <w:r>
                              <w:t>Touch Based Ant Simulator</w:t>
                            </w:r>
                          </w:p>
                          <w:p w:rsidR="00E12B40" w:rsidRPr="00D52560" w:rsidRDefault="005676AA" w:rsidP="00E12B40">
                            <w:pPr>
                              <w:pStyle w:val="Subhead"/>
                              <w:spacing w:line="400" w:lineRule="atLeast"/>
                              <w:jc w:val="center"/>
                              <w:rPr>
                                <w:b w:val="0"/>
                                <w:sz w:val="22"/>
                              </w:rPr>
                            </w:pPr>
                            <w:r>
                              <w:rPr>
                                <w:b w:val="0"/>
                                <w:sz w:val="22"/>
                              </w:rPr>
                              <w:t>May 12</w:t>
                            </w:r>
                            <w:r w:rsidR="003C77BC">
                              <w:rPr>
                                <w:b w:val="0"/>
                                <w:sz w:val="22"/>
                              </w:rPr>
                              <w:t>, 2014</w:t>
                            </w:r>
                          </w:p>
                        </w:txbxContent>
                      </wps:txbx>
                      <wps:bodyPr rot="0" vert="horz" wrap="square" lIns="9144" tIns="9144" rIns="9144" bIns="9144"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3" o:spid="_x0000_s1027" type="#_x0000_t202" style="position:absolute;margin-left:-41.9pt;margin-top:216.2pt;width:270pt;height:108.2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" filled="f" stroked="f">
                <v:textbox inset=".72pt,.72pt,.72pt,.72pt">
                  <w:txbxContent>
                    <w:p w:rsidR="00E12B40" w:rsidRPr="00583937" w:rsidRDefault="003C77BC" w:rsidP="00E12B40">
                      <w:pPr>
                        <w:pStyle w:val="ProposalTitle"/>
                        <w:jc w:val="center"/>
                      </w:pPr>
                      <w:r>
                        <w:t>Touch Based Ant Simulator</w:t>
                      </w:r>
                    </w:p>
                    <w:p w:rsidR="00E12B40" w:rsidRPr="00D52560" w:rsidRDefault="005676AA" w:rsidP="00E12B40">
                      <w:pPr>
                        <w:pStyle w:val="Subhead"/>
                        <w:spacing w:line="400" w:lineRule="atLeast"/>
                        <w:jc w:val="center"/>
                        <w:rPr>
                          <w:b w:val="0"/>
                          <w:sz w:val="22"/>
                        </w:rPr>
                      </w:pPr>
                      <w:r>
                        <w:rPr>
                          <w:b w:val="0"/>
                          <w:sz w:val="22"/>
                        </w:rPr>
                        <w:t>May 12</w:t>
                      </w:r>
                      <w:r w:rsidR="003C77BC">
                        <w:rPr>
                          <w:b w:val="0"/>
                          <w:sz w:val="22"/>
                        </w:rPr>
                        <w:t>, 2014</w:t>
                      </w:r>
                    </w:p>
                  </w:txbxContent>
                </v:textbox>
              </v:shape>
            </w:pict>
          </mc:Fallback>
        </mc:AlternateContent>
      </w:r>
      <w:r>
        <w:rPr>
          <w:noProof/>
          <w:szCs w:val="20"/>
          <w:lang w:eastAsia="ja-JP"/>
        </w:rPr>
        <mc:AlternateContent>
          <mc:Choice Requires="wps">
            <w:drawing>
              <wp:anchor distT="0" distB="0" distL="114300" distR="114300" simplePos="0" relativeHeight="251664896" behindDoc="0" locked="0" layoutInCell="1" allowOverlap="1">
                <wp:simplePos x="0" y="0"/>
                <wp:positionH relativeFrom="column">
                  <wp:posOffset>3201670</wp:posOffset>
                </wp:positionH>
                <wp:positionV relativeFrom="paragraph">
                  <wp:posOffset>2468880</wp:posOffset>
                </wp:positionV>
                <wp:extent cx="2990215" cy="2614930"/>
                <wp:effectExtent l="1270" t="1905" r="0" b="2540"/>
                <wp:wrapNone/>
                <wp:docPr id="23"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0215" cy="2614930"/>
                        </a:xfrm>
                        <a:prstGeom prst="rect">
                          <a:avLst/>
                        </a:prstGeom>
                        <a:solidFill>
                          <a:srgbClr val="969696"/>
                        </a:solidFill>
                        <a:ln>
                          <a:noFill/>
                        </a:ln>
                        <a:extLst>
                          <a:ext uri="{91240B29-F687-4F45-9708-019B960494DF}">
                            <a14:hiddenLine xmlns:a14="http://schemas.microsoft.com/office/drawing/2010/main" w="9525">
                              <a:solidFill>
                                <a:srgbClr val="FFFFFF"/>
                              </a:solidFill>
                              <a:miter lim="800000"/>
                              <a:headEnd/>
                              <a:tailEnd/>
                            </a14:hiddenLine>
                          </a:ext>
                        </a:extLst>
                      </wps:spPr>
                      <wps:txbx>
                        <w:txbxContent>
                          <w:p w:rsidR="00E12B40" w:rsidRPr="00085AE4" w:rsidRDefault="003C77BC" w:rsidP="00E12B40">
                            <w:pPr>
                              <w:jc w:val="center"/>
                              <w:rPr>
                                <w:rFonts w:ascii="Arial" w:hAnsi="Arial"/>
                                <w:color w:val="333333"/>
                                <w:sz w:val="20"/>
                              </w:rPr>
                            </w:pPr>
                            <w:r>
                              <w:rPr>
                                <w:rFonts w:ascii="Arial" w:hAnsi="Arial"/>
                                <w:noProof/>
                                <w:color w:val="333333"/>
                                <w:lang w:eastAsia="ja-JP"/>
                              </w:rPr>
                              <w:drawing>
                                <wp:inline distT="0" distB="0" distL="0" distR="0">
                                  <wp:extent cx="2990850" cy="2990850"/>
                                  <wp:effectExtent l="0" t="0" r="0" b="0"/>
                                  <wp:docPr id="20" name="Picture 20" descr="U:\School\10th\AP Computer Science\Final Project\a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U:\School\10th\AP Computer Science\Final Project\ant.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90850" cy="2990850"/>
                                          </a:xfrm>
                                          <a:prstGeom prst="rect">
                                            <a:avLst/>
                                          </a:prstGeom>
                                          <a:noFill/>
                                          <a:ln>
                                            <a:noFill/>
                                          </a:ln>
                                        </pic:spPr>
                                      </pic:pic>
                                    </a:graphicData>
                                  </a:graphic>
                                </wp:inline>
                              </w:drawing>
                            </w:r>
                          </w:p>
                          <w:p w:rsidR="00E12B40" w:rsidRPr="00085AE4" w:rsidRDefault="00E12B40" w:rsidP="00E12B40">
                            <w:pPr>
                              <w:rPr>
                                <w:rFonts w:ascii="Arial" w:hAnsi="Arial"/>
                                <w:color w:val="333333"/>
                                <w:sz w:val="20"/>
                              </w:rPr>
                            </w:pPr>
                          </w:p>
                          <w:p w:rsidR="00E12B40" w:rsidRPr="00583937" w:rsidRDefault="00E12B40" w:rsidP="00E12B40">
                            <w:pPr>
                              <w:jc w:val="center"/>
                              <w:rPr>
                                <w:rFonts w:ascii="Helvetica" w:hAnsi="Helvetica"/>
                                <w:sz w:val="20"/>
                              </w:rPr>
                            </w:pPr>
                          </w:p>
                          <w:p w:rsidR="00E12B40" w:rsidRPr="00583937" w:rsidRDefault="00E12B40" w:rsidP="00E12B40">
                            <w:pPr>
                              <w:jc w:val="center"/>
                              <w:rPr>
                                <w:rFonts w:ascii="Helvetica" w:hAnsi="Helvetica"/>
                                <w:sz w:val="20"/>
                              </w:rPr>
                            </w:pPr>
                          </w:p>
                          <w:p w:rsidR="00E12B40" w:rsidRPr="00583937" w:rsidRDefault="00E12B40" w:rsidP="00583937">
                            <w:pPr>
                              <w:pStyle w:val="PhotoBox"/>
                            </w:pPr>
                            <w:r w:rsidRPr="00583937">
                              <w:t>Place Photo Here,</w:t>
                            </w:r>
                          </w:p>
                          <w:p w:rsidR="00E12B40" w:rsidRPr="00583937" w:rsidRDefault="00E12B40" w:rsidP="00583937">
                            <w:pPr>
                              <w:pStyle w:val="PhotoBox"/>
                            </w:pPr>
                            <w:r w:rsidRPr="00583937">
                              <w:t>Otherwise Delete Box</w:t>
                            </w:r>
                          </w:p>
                          <w:p w:rsidR="00E12B40" w:rsidRPr="00085AE4" w:rsidRDefault="00E12B40" w:rsidP="00E12B40">
                            <w:pPr>
                              <w:rPr>
                                <w:rFonts w:ascii="Arial" w:hAnsi="Arial"/>
                                <w:color w:val="333333"/>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1" o:spid="_x0000_s1028" type="#_x0000_t202" style="position:absolute;margin-left:252.1pt;margin-top:194.4pt;width:235.45pt;height:205.9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" fillcolor="#969696" stroked="f" strokecolor="white">
                <v:textbox inset="0,0,0,0">
                  <w:txbxContent>
                    <w:p w:rsidR="00E12B40" w:rsidRPr="00085AE4" w:rsidRDefault="003C77BC" w:rsidP="00E12B40">
                      <w:pPr>
                        <w:jc w:val="center"/>
                        <w:rPr>
                          <w:rFonts w:ascii="Arial" w:hAnsi="Arial"/>
                          <w:color w:val="333333"/>
                          <w:sz w:val="20"/>
                        </w:rPr>
                      </w:pPr>
                      <w:r>
                        <w:rPr>
                          <w:rFonts w:ascii="Arial" w:hAnsi="Arial"/>
                          <w:noProof/>
                          <w:color w:val="333333"/>
                          <w:lang w:eastAsia="ja-JP"/>
                        </w:rPr>
                        <w:drawing>
                          <wp:inline distT="0" distB="0" distL="0" distR="0">
                            <wp:extent cx="2990850" cy="2990850"/>
                            <wp:effectExtent l="0" t="0" r="0" b="0"/>
                            <wp:docPr id="20" name="Picture 20" descr="U:\School\10th\AP Computer Science\Final Project\a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U:\School\10th\AP Computer Science\Final Project\ant.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90850" cy="2990850"/>
                                    </a:xfrm>
                                    <a:prstGeom prst="rect">
                                      <a:avLst/>
                                    </a:prstGeom>
                                    <a:noFill/>
                                    <a:ln>
                                      <a:noFill/>
                                    </a:ln>
                                  </pic:spPr>
                                </pic:pic>
                              </a:graphicData>
                            </a:graphic>
                          </wp:inline>
                        </w:drawing>
                      </w:r>
                    </w:p>
                    <w:p w:rsidR="00E12B40" w:rsidRPr="00085AE4" w:rsidRDefault="00E12B40" w:rsidP="00E12B40">
                      <w:pPr>
                        <w:rPr>
                          <w:rFonts w:ascii="Arial" w:hAnsi="Arial"/>
                          <w:color w:val="333333"/>
                          <w:sz w:val="20"/>
                        </w:rPr>
                      </w:pPr>
                    </w:p>
                    <w:p w:rsidR="00E12B40" w:rsidRPr="00583937" w:rsidRDefault="00E12B40" w:rsidP="00E12B40">
                      <w:pPr>
                        <w:jc w:val="center"/>
                        <w:rPr>
                          <w:rFonts w:ascii="Helvetica" w:hAnsi="Helvetica"/>
                          <w:sz w:val="20"/>
                        </w:rPr>
                      </w:pPr>
                    </w:p>
                    <w:p w:rsidR="00E12B40" w:rsidRPr="00583937" w:rsidRDefault="00E12B40" w:rsidP="00E12B40">
                      <w:pPr>
                        <w:jc w:val="center"/>
                        <w:rPr>
                          <w:rFonts w:ascii="Helvetica" w:hAnsi="Helvetica"/>
                          <w:sz w:val="20"/>
                        </w:rPr>
                      </w:pPr>
                    </w:p>
                    <w:p w:rsidR="00E12B40" w:rsidRPr="00583937" w:rsidRDefault="00E12B40" w:rsidP="00583937">
                      <w:pPr>
                        <w:pStyle w:val="PhotoBox"/>
                      </w:pPr>
                      <w:r w:rsidRPr="00583937">
                        <w:t>Place Photo Here,</w:t>
                      </w:r>
                    </w:p>
                    <w:p w:rsidR="00E12B40" w:rsidRPr="00583937" w:rsidRDefault="00E12B40" w:rsidP="00583937">
                      <w:pPr>
                        <w:pStyle w:val="PhotoBox"/>
                      </w:pPr>
                      <w:r w:rsidRPr="00583937">
                        <w:t>Otherwise Delete Box</w:t>
                      </w:r>
                    </w:p>
                    <w:p w:rsidR="00E12B40" w:rsidRPr="00085AE4" w:rsidRDefault="00E12B40" w:rsidP="00E12B40">
                      <w:pPr>
                        <w:rPr>
                          <w:rFonts w:ascii="Arial" w:hAnsi="Arial"/>
                          <w:color w:val="333333"/>
                        </w:rPr>
                      </w:pPr>
                    </w:p>
                  </w:txbxContent>
                </v:textbox>
              </v:shape>
            </w:pict>
          </mc:Fallback>
        </mc:AlternateContent>
      </w:r>
      <w:r w:rsidR="00E12B40">
        <w:br w:type="page"/>
      </w:r>
      <w:r>
        <w:rPr>
          <w:noProof/>
          <w:szCs w:val="20"/>
          <w:lang w:eastAsia="ja-JP"/>
        </w:rPr>
        <w:lastRenderedPageBreak/>
        <mc:AlternateContent>
          <mc:Choice Requires="wps">
            <w:drawing>
              <wp:anchor distT="0" distB="0" distL="114300" distR="114300" simplePos="0" relativeHeight="251667968" behindDoc="0" locked="0" layoutInCell="1" allowOverlap="1">
                <wp:simplePos x="0" y="0"/>
                <wp:positionH relativeFrom="column">
                  <wp:posOffset>-672465</wp:posOffset>
                </wp:positionH>
                <wp:positionV relativeFrom="paragraph">
                  <wp:posOffset>1112520</wp:posOffset>
                </wp:positionV>
                <wp:extent cx="4114800" cy="7372350"/>
                <wp:effectExtent l="3810" t="0" r="0" b="1905"/>
                <wp:wrapNone/>
                <wp:docPr id="22"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4800" cy="7372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2B40" w:rsidRPr="001F7817" w:rsidRDefault="003C77BC" w:rsidP="003C77BC">
                            <w:pPr>
                              <w:pStyle w:val="Subhead"/>
                              <w:ind w:left="3600" w:hanging="3600"/>
                            </w:pPr>
                            <w:r>
                              <w:t>What is it?</w:t>
                            </w:r>
                          </w:p>
                          <w:p w:rsidR="00E12B40" w:rsidRPr="001F7817" w:rsidRDefault="003C77BC" w:rsidP="00E12B40">
                            <w:pPr>
                              <w:pStyle w:val="Paragraphtext"/>
                            </w:pPr>
                            <w:r>
                              <w:t>This will be an ant simulator with some gameplay aspects</w:t>
                            </w:r>
                            <w:r w:rsidR="00E96E05">
                              <w:t xml:space="preserve"> for android</w:t>
                            </w:r>
                            <w:r>
                              <w:t>.</w:t>
                            </w:r>
                            <w:r w:rsidR="00926C7F">
                              <w:t xml:space="preserve"> The game will feature ants, which while the user cannot directly control, are able to be given tasks such as “dig into the ground here”.</w:t>
                            </w:r>
                            <w:r w:rsidR="009F1850">
                              <w:t xml:space="preserve"> The game will have different levels which the user can switch between to build their base. </w:t>
                            </w:r>
                            <w:r w:rsidR="009545F7">
                              <w:t>The ants will require food and water to be able to live. There will also be dangers such as spiders, humans, and dogs which the player cannot control. These creatures will be an integral part of the game because they will be a major obstacle that the player must overcome if they want their ants to live.</w:t>
                            </w:r>
                            <w:r w:rsidR="00EC044B">
                              <w:t xml:space="preserve"> There will also be a “</w:t>
                            </w:r>
                            <w:r w:rsidR="006B57AD">
                              <w:t>god mode</w:t>
                            </w:r>
                            <w:r w:rsidR="00EC044B">
                              <w:t>” where the player can do a wide variety of things such as spawning creatures and shaping the terrain to their whim.</w:t>
                            </w:r>
                            <w:r w:rsidR="006648BD">
                              <w:t xml:space="preserve"> I will use Java as the programming language and _______ as the IDE.</w:t>
                            </w:r>
                          </w:p>
                          <w:p w:rsidR="00E12B40" w:rsidRPr="001F7817" w:rsidRDefault="00E12B40" w:rsidP="00E12B40">
                            <w:pPr>
                              <w:pStyle w:val="Subhead"/>
                            </w:pPr>
                          </w:p>
                          <w:p w:rsidR="00E12B40" w:rsidRPr="001F7817" w:rsidRDefault="003C77BC" w:rsidP="00E12B40">
                            <w:pPr>
                              <w:pStyle w:val="Subhead"/>
                            </w:pPr>
                            <w:r>
                              <w:t>Why?</w:t>
                            </w:r>
                          </w:p>
                          <w:p w:rsidR="00E12B40" w:rsidRDefault="006F319B" w:rsidP="00E12B40">
                            <w:pPr>
                              <w:pStyle w:val="Paragraphtext"/>
                            </w:pPr>
                            <w:r>
                              <w:t>The biggest priorities for this project are: to learn how to program for the android platform, to learn how to create artificial intelligence that the player is not able to control.</w:t>
                            </w:r>
                            <w:r w:rsidR="00521233">
                              <w:t xml:space="preserve"> I will also have to learn how to use Graphics in Java.</w:t>
                            </w:r>
                            <w:r w:rsidR="006648BD">
                              <w:t xml:space="preserve"> </w:t>
                            </w:r>
                          </w:p>
                          <w:p w:rsidR="006648BD" w:rsidRDefault="006648BD" w:rsidP="00E12B40">
                            <w:pPr>
                              <w:pStyle w:val="Paragraphtext"/>
                            </w:pPr>
                          </w:p>
                          <w:p w:rsidR="006648BD" w:rsidRPr="001F7817" w:rsidRDefault="006648BD" w:rsidP="00E12B40">
                            <w:pPr>
                              <w:pStyle w:val="Paragraphtext"/>
                            </w:pPr>
                          </w:p>
                          <w:p w:rsidR="00E12B40" w:rsidRPr="00F96187" w:rsidRDefault="00825FAB" w:rsidP="00E12B40">
                            <w:pPr>
                              <w:pStyle w:val="Paragraphtext"/>
                              <w:rPr>
                                <w:b/>
                                <w:sz w:val="28"/>
                              </w:rPr>
                            </w:pPr>
                            <w:r w:rsidRPr="00F96187">
                              <w:rPr>
                                <w:b/>
                                <w:sz w:val="28"/>
                              </w:rPr>
                              <w:t>More Information:</w:t>
                            </w:r>
                          </w:p>
                          <w:p w:rsidR="00825FAB" w:rsidRPr="00F96187" w:rsidRDefault="00825FAB" w:rsidP="00E12B40">
                            <w:pPr>
                              <w:pStyle w:val="Paragraphtext"/>
                            </w:pPr>
                            <w:r w:rsidRPr="00F96187">
                              <w:t>In order to complete this project I will have to know how to manage many different classes working at the same time. A large part of the code will be based off of Grid World because the game will be tile based and Grid World is a great foundation for a tile based world.</w:t>
                            </w:r>
                            <w:r w:rsidR="00C75DDE" w:rsidRPr="00F96187">
                              <w:t xml:space="preserve"> I will also learn how to create and interpret save files for the player so they can save the process </w:t>
                            </w:r>
                            <w:r w:rsidR="00F96187" w:rsidRPr="00F96187">
                              <w:t xml:space="preserve">they have made. </w:t>
                            </w:r>
                          </w:p>
                          <w:p w:rsidR="00E12B40" w:rsidRPr="001F7817" w:rsidRDefault="00E12B40" w:rsidP="00E12B40">
                            <w:pPr>
                              <w:pStyle w:val="Paragraphtext"/>
                            </w:pPr>
                          </w:p>
                          <w:p w:rsidR="00E12B40" w:rsidRDefault="00F96187" w:rsidP="00E12B40">
                            <w:pPr>
                              <w:pStyle w:val="Paragraphtext"/>
                              <w:rPr>
                                <w:b/>
                                <w:sz w:val="28"/>
                              </w:rPr>
                            </w:pPr>
                            <w:r>
                              <w:rPr>
                                <w:b/>
                                <w:sz w:val="28"/>
                              </w:rPr>
                              <w:t>Target User:</w:t>
                            </w:r>
                          </w:p>
                          <w:p w:rsidR="0044787D" w:rsidRPr="00F96187" w:rsidRDefault="0044787D" w:rsidP="00E12B40">
                            <w:pPr>
                              <w:pStyle w:val="Paragraphtext"/>
                            </w:pPr>
                            <w:r>
                              <w:t>The target user for this game is a casual gamer who is willing to spend a little more time on a game in one sitting than they are used to.</w:t>
                            </w:r>
                            <w:r w:rsidR="00FD412A">
                              <w:t xml:space="preserve"> </w:t>
                            </w:r>
                          </w:p>
                          <w:p w:rsidR="00E12B40" w:rsidRPr="001F7817" w:rsidRDefault="00E12B40" w:rsidP="00E12B40">
                            <w:pPr>
                              <w:pStyle w:val="Paragraphtext"/>
                            </w:pPr>
                          </w:p>
                          <w:p w:rsidR="00E12B40" w:rsidRPr="001F7817" w:rsidRDefault="00E12B40" w:rsidP="00E12B40">
                            <w:pPr>
                              <w:pStyle w:val="Paragraphtext"/>
                            </w:pPr>
                          </w:p>
                          <w:p w:rsidR="00E12B40" w:rsidRPr="001F7817" w:rsidRDefault="00E12B40" w:rsidP="00E12B40">
                            <w:pPr>
                              <w:pStyle w:val="Paragraphtext"/>
                            </w:pPr>
                          </w:p>
                          <w:p w:rsidR="00E12B40" w:rsidRPr="004465B6" w:rsidRDefault="00E12B40" w:rsidP="00E12B40">
                            <w:pPr>
                              <w:pStyle w:val="Paragraphtext"/>
                            </w:pPr>
                          </w:p>
                        </w:txbxContent>
                      </wps:txbx>
                      <wps:bodyPr rot="0" vert="horz" wrap="square" lIns="9144" tIns="45720" rIns="9144"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4" o:spid="_x0000_s1029" type="#_x0000_t202" style="position:absolute;margin-left:-52.95pt;margin-top:87.6pt;width:324pt;height:580.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" filled="f" stroked="f">
                <v:textbox inset=".72pt,,.72pt">
                  <w:txbxContent>
                    <w:p w:rsidR="00E12B40" w:rsidRPr="001F7817" w:rsidRDefault="003C77BC" w:rsidP="003C77BC">
                      <w:pPr>
                        <w:pStyle w:val="Subhead"/>
                        <w:ind w:left="3600" w:hanging="3600"/>
                      </w:pPr>
                      <w:r>
                        <w:t>What is it?</w:t>
                      </w:r>
                    </w:p>
                    <w:p w:rsidR="00E12B40" w:rsidRPr="001F7817" w:rsidRDefault="003C77BC" w:rsidP="00E12B40">
                      <w:pPr>
                        <w:pStyle w:val="Paragraphtext"/>
                      </w:pPr>
                      <w:r>
                        <w:t>This will be an ant simulator with some gameplay aspects</w:t>
                      </w:r>
                      <w:r w:rsidR="00E96E05">
                        <w:t xml:space="preserve"> for android</w:t>
                      </w:r>
                      <w:r>
                        <w:t>.</w:t>
                      </w:r>
                      <w:r w:rsidR="00926C7F">
                        <w:t xml:space="preserve"> The game will feature ants, which while the user cannot directly control, are able to be given tasks such as “dig into the ground here”.</w:t>
                      </w:r>
                      <w:r w:rsidR="009F1850">
                        <w:t xml:space="preserve"> The game will have different levels which the user can switch between to build their base. </w:t>
                      </w:r>
                      <w:r w:rsidR="009545F7">
                        <w:t>The ants will require food and water to be able to live. There will also be dangers such as spiders, humans, and dogs which the player cannot control. These creatures will be an integral part of the game because they will be a major obstacle that the player must overcome if they want their ants to live.</w:t>
                      </w:r>
                      <w:r w:rsidR="00EC044B">
                        <w:t xml:space="preserve"> There will also be a “</w:t>
                      </w:r>
                      <w:r w:rsidR="006B57AD">
                        <w:t>god mode</w:t>
                      </w:r>
                      <w:r w:rsidR="00EC044B">
                        <w:t>” where the player can do a wide variety of things such as spawning creatures and shaping the terrain to their whim.</w:t>
                      </w:r>
                      <w:r w:rsidR="006648BD">
                        <w:t xml:space="preserve"> I will use Java as the programming language and _______ as the IDE.</w:t>
                      </w:r>
                    </w:p>
                    <w:p w:rsidR="00E12B40" w:rsidRPr="001F7817" w:rsidRDefault="00E12B40" w:rsidP="00E12B40">
                      <w:pPr>
                        <w:pStyle w:val="Subhead"/>
                      </w:pPr>
                    </w:p>
                    <w:p w:rsidR="00E12B40" w:rsidRPr="001F7817" w:rsidRDefault="003C77BC" w:rsidP="00E12B40">
                      <w:pPr>
                        <w:pStyle w:val="Subhead"/>
                      </w:pPr>
                      <w:r>
                        <w:t>Why?</w:t>
                      </w:r>
                    </w:p>
                    <w:p w:rsidR="00E12B40" w:rsidRDefault="006F319B" w:rsidP="00E12B40">
                      <w:pPr>
                        <w:pStyle w:val="Paragraphtext"/>
                      </w:pPr>
                      <w:r>
                        <w:t>The biggest priorities for this project are: to learn how to program for the android platform, to learn how to create artificial intelligence that the player is not able to control.</w:t>
                      </w:r>
                      <w:r w:rsidR="00521233">
                        <w:t xml:space="preserve"> I will also have to learn how to use Graphics in Java.</w:t>
                      </w:r>
                      <w:r w:rsidR="006648BD">
                        <w:t xml:space="preserve"> </w:t>
                      </w:r>
                    </w:p>
                    <w:p w:rsidR="006648BD" w:rsidRDefault="006648BD" w:rsidP="00E12B40">
                      <w:pPr>
                        <w:pStyle w:val="Paragraphtext"/>
                      </w:pPr>
                    </w:p>
                    <w:p w:rsidR="006648BD" w:rsidRPr="001F7817" w:rsidRDefault="006648BD" w:rsidP="00E12B40">
                      <w:pPr>
                        <w:pStyle w:val="Paragraphtext"/>
                      </w:pPr>
                    </w:p>
                    <w:p w:rsidR="00E12B40" w:rsidRPr="00F96187" w:rsidRDefault="00825FAB" w:rsidP="00E12B40">
                      <w:pPr>
                        <w:pStyle w:val="Paragraphtext"/>
                        <w:rPr>
                          <w:b/>
                          <w:sz w:val="28"/>
                        </w:rPr>
                      </w:pPr>
                      <w:r w:rsidRPr="00F96187">
                        <w:rPr>
                          <w:b/>
                          <w:sz w:val="28"/>
                        </w:rPr>
                        <w:t>More Information:</w:t>
                      </w:r>
                    </w:p>
                    <w:p w:rsidR="00825FAB" w:rsidRPr="00F96187" w:rsidRDefault="00825FAB" w:rsidP="00E12B40">
                      <w:pPr>
                        <w:pStyle w:val="Paragraphtext"/>
                      </w:pPr>
                      <w:r w:rsidRPr="00F96187">
                        <w:t>In order to complete this project I will have to know how to manage many different classes working at the same time. A large part of the code will be based off of Grid World because the game will be tile based and Grid World is a great foundation for a tile based world.</w:t>
                      </w:r>
                      <w:r w:rsidR="00C75DDE" w:rsidRPr="00F96187">
                        <w:t xml:space="preserve"> I will also learn how to create and interpret save files for the player so they can save the process </w:t>
                      </w:r>
                      <w:r w:rsidR="00F96187" w:rsidRPr="00F96187">
                        <w:t xml:space="preserve">they have made. </w:t>
                      </w:r>
                    </w:p>
                    <w:p w:rsidR="00E12B40" w:rsidRPr="001F7817" w:rsidRDefault="00E12B40" w:rsidP="00E12B40">
                      <w:pPr>
                        <w:pStyle w:val="Paragraphtext"/>
                      </w:pPr>
                    </w:p>
                    <w:p w:rsidR="00E12B40" w:rsidRDefault="00F96187" w:rsidP="00E12B40">
                      <w:pPr>
                        <w:pStyle w:val="Paragraphtext"/>
                        <w:rPr>
                          <w:b/>
                          <w:sz w:val="28"/>
                        </w:rPr>
                      </w:pPr>
                      <w:r>
                        <w:rPr>
                          <w:b/>
                          <w:sz w:val="28"/>
                        </w:rPr>
                        <w:t>Target User:</w:t>
                      </w:r>
                    </w:p>
                    <w:p w:rsidR="0044787D" w:rsidRPr="00F96187" w:rsidRDefault="0044787D" w:rsidP="00E12B40">
                      <w:pPr>
                        <w:pStyle w:val="Paragraphtext"/>
                      </w:pPr>
                      <w:r>
                        <w:t>The target user for this game is a casual gamer who is willing to spend a little more time on a game in one sitting than they are used to.</w:t>
                      </w:r>
                      <w:r w:rsidR="00FD412A">
                        <w:t xml:space="preserve"> </w:t>
                      </w:r>
                    </w:p>
                    <w:p w:rsidR="00E12B40" w:rsidRPr="001F7817" w:rsidRDefault="00E12B40" w:rsidP="00E12B40">
                      <w:pPr>
                        <w:pStyle w:val="Paragraphtext"/>
                      </w:pPr>
                    </w:p>
                    <w:p w:rsidR="00E12B40" w:rsidRPr="001F7817" w:rsidRDefault="00E12B40" w:rsidP="00E12B40">
                      <w:pPr>
                        <w:pStyle w:val="Paragraphtext"/>
                      </w:pPr>
                    </w:p>
                    <w:p w:rsidR="00E12B40" w:rsidRPr="001F7817" w:rsidRDefault="00E12B40" w:rsidP="00E12B40">
                      <w:pPr>
                        <w:pStyle w:val="Paragraphtext"/>
                      </w:pPr>
                    </w:p>
                    <w:p w:rsidR="00E12B40" w:rsidRPr="004465B6" w:rsidRDefault="00E12B40" w:rsidP="00E12B40">
                      <w:pPr>
                        <w:pStyle w:val="Paragraphtext"/>
                      </w:pPr>
                    </w:p>
                  </w:txbxContent>
                </v:textbox>
              </v:shape>
            </w:pict>
          </mc:Fallback>
        </mc:AlternateContent>
      </w:r>
      <w:r>
        <w:rPr>
          <w:noProof/>
          <w:szCs w:val="20"/>
          <w:lang w:eastAsia="ja-JP"/>
        </w:rPr>
        <mc:AlternateContent>
          <mc:Choice Requires="wps">
            <w:drawing>
              <wp:anchor distT="0" distB="0" distL="114300" distR="114300" simplePos="0" relativeHeight="251668992" behindDoc="0" locked="0" layoutInCell="1" allowOverlap="1">
                <wp:simplePos x="0" y="0"/>
                <wp:positionH relativeFrom="column">
                  <wp:posOffset>-672465</wp:posOffset>
                </wp:positionH>
                <wp:positionV relativeFrom="paragraph">
                  <wp:posOffset>424180</wp:posOffset>
                </wp:positionV>
                <wp:extent cx="4114800" cy="457200"/>
                <wp:effectExtent l="3810" t="0" r="0" b="4445"/>
                <wp:wrapNone/>
                <wp:docPr id="21"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48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2B40" w:rsidRPr="001F7817" w:rsidRDefault="003C77BC" w:rsidP="00E12B40">
                            <w:pPr>
                              <w:pStyle w:val="Headline"/>
                            </w:pPr>
                            <w:r>
                              <w:t>Ant Simulator</w:t>
                            </w:r>
                          </w:p>
                          <w:p w:rsidR="00E12B40" w:rsidRPr="003D464E" w:rsidRDefault="00E12B40" w:rsidP="00E12B40">
                            <w:pPr>
                              <w:jc w:val="center"/>
                            </w:pPr>
                          </w:p>
                        </w:txbxContent>
                      </wps:txbx>
                      <wps:bodyPr rot="0" vert="horz" wrap="square" lIns="9144" tIns="45720" rIns="9144"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5" o:spid="_x0000_s1030" type="#_x0000_t202" style="position:absolute;margin-left:-52.95pt;margin-top:33.4pt;width:324pt;height:36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" filled="f" stroked="f">
                <v:textbox inset=".72pt,,.72pt">
                  <w:txbxContent>
                    <w:p w:rsidR="00E12B40" w:rsidRPr="001F7817" w:rsidRDefault="003C77BC" w:rsidP="00E12B40">
                      <w:pPr>
                        <w:pStyle w:val="Headline"/>
                      </w:pPr>
                      <w:r>
                        <w:t>Ant Simulator</w:t>
                      </w:r>
                    </w:p>
                    <w:p w:rsidR="00E12B40" w:rsidRPr="003D464E" w:rsidRDefault="00E12B40" w:rsidP="00E12B40">
                      <w:pPr>
                        <w:jc w:val="center"/>
                      </w:pPr>
                    </w:p>
                  </w:txbxContent>
                </v:textbox>
              </v:shape>
            </w:pict>
          </mc:Fallback>
        </mc:AlternateContent>
      </w:r>
      <w:r>
        <w:rPr>
          <w:noProof/>
          <w:szCs w:val="20"/>
          <w:lang w:eastAsia="ja-JP"/>
        </w:rPr>
        <mc:AlternateContent>
          <mc:Choice Requires="wps">
            <w:drawing>
              <wp:anchor distT="0" distB="0" distL="114300" distR="114300" simplePos="0" relativeHeight="251671040" behindDoc="0" locked="0" layoutInCell="1" allowOverlap="1">
                <wp:simplePos x="0" y="0"/>
                <wp:positionH relativeFrom="column">
                  <wp:posOffset>3823335</wp:posOffset>
                </wp:positionH>
                <wp:positionV relativeFrom="paragraph">
                  <wp:posOffset>1264920</wp:posOffset>
                </wp:positionV>
                <wp:extent cx="2286000" cy="3810000"/>
                <wp:effectExtent l="3810" t="0" r="0" b="1905"/>
                <wp:wrapNone/>
                <wp:docPr id="17"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381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2B40" w:rsidRPr="001F7817" w:rsidRDefault="00F96187" w:rsidP="00E12B40">
                            <w:pPr>
                              <w:pStyle w:val="Subhead"/>
                            </w:pPr>
                            <w:r>
                              <w:t>Major Classes:</w:t>
                            </w:r>
                          </w:p>
                          <w:p w:rsidR="00E12B40" w:rsidRPr="001F7817" w:rsidRDefault="00FD412A" w:rsidP="00E12B40">
                            <w:pPr>
                              <w:pStyle w:val="Paragraphtext"/>
                            </w:pPr>
                            <w:r>
                              <w:t>Major GUI classes:</w:t>
                            </w:r>
                          </w:p>
                          <w:p w:rsidR="00E12B40" w:rsidRDefault="009F1850" w:rsidP="00E12B40">
                            <w:pPr>
                              <w:pStyle w:val="Paragraphtext"/>
                            </w:pPr>
                            <w:r>
                              <w:t>Title screen</w:t>
                            </w:r>
                          </w:p>
                          <w:p w:rsidR="009F1850" w:rsidRDefault="009F1850" w:rsidP="00E12B40">
                            <w:pPr>
                              <w:pStyle w:val="Paragraphtext"/>
                            </w:pPr>
                            <w:r>
                              <w:t>In game GUI</w:t>
                            </w:r>
                          </w:p>
                          <w:p w:rsidR="009F1850" w:rsidRDefault="009F1850" w:rsidP="00E12B40">
                            <w:pPr>
                              <w:pStyle w:val="Paragraphtext"/>
                            </w:pPr>
                            <w:r>
                              <w:t>Options</w:t>
                            </w:r>
                          </w:p>
                          <w:p w:rsidR="009F1850" w:rsidRDefault="009F1850" w:rsidP="00E12B40">
                            <w:pPr>
                              <w:pStyle w:val="Paragraphtext"/>
                            </w:pPr>
                            <w:r>
                              <w:t>Task Creation</w:t>
                            </w:r>
                          </w:p>
                          <w:p w:rsidR="009F1850" w:rsidRDefault="009F1850" w:rsidP="00E12B40">
                            <w:pPr>
                              <w:pStyle w:val="Paragraphtext"/>
                            </w:pPr>
                          </w:p>
                          <w:p w:rsidR="009F1850" w:rsidRDefault="009F1850" w:rsidP="00E12B40">
                            <w:pPr>
                              <w:pStyle w:val="Paragraphtext"/>
                            </w:pPr>
                            <w:r>
                              <w:t>Major Creatures:</w:t>
                            </w:r>
                          </w:p>
                          <w:p w:rsidR="009F1850" w:rsidRDefault="009F1850" w:rsidP="00E12B40">
                            <w:pPr>
                              <w:pStyle w:val="Paragraphtext"/>
                            </w:pPr>
                            <w:r>
                              <w:t>Creature</w:t>
                            </w:r>
                          </w:p>
                          <w:p w:rsidR="009F1850" w:rsidRDefault="009F1850" w:rsidP="00E12B40">
                            <w:pPr>
                              <w:pStyle w:val="Paragraphtext"/>
                            </w:pPr>
                            <w:r>
                              <w:t>Human</w:t>
                            </w:r>
                          </w:p>
                          <w:p w:rsidR="009F1850" w:rsidRDefault="009F1850" w:rsidP="00E12B40">
                            <w:pPr>
                              <w:pStyle w:val="Paragraphtext"/>
                            </w:pPr>
                            <w:r>
                              <w:t>Animal</w:t>
                            </w:r>
                          </w:p>
                          <w:p w:rsidR="009F1850" w:rsidRDefault="009F1850" w:rsidP="00E12B40">
                            <w:pPr>
                              <w:pStyle w:val="Paragraphtext"/>
                            </w:pPr>
                            <w:r>
                              <w:t>Ant</w:t>
                            </w:r>
                          </w:p>
                          <w:p w:rsidR="009F1850" w:rsidRDefault="009F1850" w:rsidP="00E12B40">
                            <w:pPr>
                              <w:pStyle w:val="Paragraphtext"/>
                            </w:pPr>
                            <w:r>
                              <w:t>Mole</w:t>
                            </w:r>
                          </w:p>
                          <w:p w:rsidR="009F1850" w:rsidRDefault="009F1850" w:rsidP="00E12B40">
                            <w:pPr>
                              <w:pStyle w:val="Paragraphtext"/>
                            </w:pPr>
                            <w:r>
                              <w:t>Anteater</w:t>
                            </w:r>
                          </w:p>
                          <w:p w:rsidR="009F1850" w:rsidRDefault="009F1850" w:rsidP="00E12B40">
                            <w:pPr>
                              <w:pStyle w:val="Paragraphtext"/>
                            </w:pPr>
                            <w:r>
                              <w:t>Worm</w:t>
                            </w:r>
                          </w:p>
                          <w:p w:rsidR="009F1850" w:rsidRDefault="009F1850" w:rsidP="00E12B40">
                            <w:pPr>
                              <w:pStyle w:val="Paragraphtext"/>
                            </w:pPr>
                            <w:r>
                              <w:t>Snail</w:t>
                            </w:r>
                          </w:p>
                          <w:p w:rsidR="009F1850" w:rsidRDefault="009F1850" w:rsidP="00E12B40">
                            <w:pPr>
                              <w:pStyle w:val="Paragraphtext"/>
                            </w:pPr>
                            <w:r>
                              <w:t>Spider</w:t>
                            </w:r>
                          </w:p>
                          <w:p w:rsidR="00A450BD" w:rsidRDefault="00A450BD" w:rsidP="00E12B40">
                            <w:pPr>
                              <w:pStyle w:val="Paragraphtext"/>
                            </w:pPr>
                          </w:p>
                          <w:p w:rsidR="00A450BD" w:rsidRDefault="00A450BD" w:rsidP="00E12B40">
                            <w:pPr>
                              <w:pStyle w:val="Paragraphtext"/>
                            </w:pPr>
                            <w:r>
                              <w:t>Other:</w:t>
                            </w:r>
                          </w:p>
                          <w:p w:rsidR="00A450BD" w:rsidRDefault="00A450BD" w:rsidP="00E12B40">
                            <w:pPr>
                              <w:pStyle w:val="Paragraphtext"/>
                            </w:pPr>
                            <w:r>
                              <w:t>Water</w:t>
                            </w:r>
                          </w:p>
                          <w:p w:rsidR="00A450BD" w:rsidRDefault="00A450BD" w:rsidP="00E12B40">
                            <w:pPr>
                              <w:pStyle w:val="Paragraphtext"/>
                            </w:pPr>
                            <w:r>
                              <w:t>Plant</w:t>
                            </w:r>
                          </w:p>
                          <w:p w:rsidR="00A450BD" w:rsidRPr="004465B6" w:rsidRDefault="00A450BD" w:rsidP="00E12B40">
                            <w:pPr>
                              <w:pStyle w:val="Paragraphtext"/>
                            </w:pPr>
                            <w:r>
                              <w:t>Ground</w:t>
                            </w:r>
                          </w:p>
                        </w:txbxContent>
                      </wps:txbx>
                      <wps:bodyPr rot="0" vert="horz" wrap="square" lIns="9144" tIns="45720" rIns="9144"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7" o:spid="_x0000_s1031" type="#_x0000_t202" style="position:absolute;margin-left:301.05pt;margin-top:99.6pt;width:180pt;height:300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" filled="f" stroked="f">
                <v:textbox inset=".72pt,,.72pt">
                  <w:txbxContent>
                    <w:p w:rsidR="00E12B40" w:rsidRPr="001F7817" w:rsidRDefault="00F96187" w:rsidP="00E12B40">
                      <w:pPr>
                        <w:pStyle w:val="Subhead"/>
                      </w:pPr>
                      <w:r>
                        <w:t>Major Classes:</w:t>
                      </w:r>
                    </w:p>
                    <w:p w:rsidR="00E12B40" w:rsidRPr="001F7817" w:rsidRDefault="00FD412A" w:rsidP="00E12B40">
                      <w:pPr>
                        <w:pStyle w:val="Paragraphtext"/>
                      </w:pPr>
                      <w:r>
                        <w:t>Major GUI classes:</w:t>
                      </w:r>
                    </w:p>
                    <w:p w:rsidR="00E12B40" w:rsidRDefault="009F1850" w:rsidP="00E12B40">
                      <w:pPr>
                        <w:pStyle w:val="Paragraphtext"/>
                      </w:pPr>
                      <w:r>
                        <w:t>Title screen</w:t>
                      </w:r>
                    </w:p>
                    <w:p w:rsidR="009F1850" w:rsidRDefault="009F1850" w:rsidP="00E12B40">
                      <w:pPr>
                        <w:pStyle w:val="Paragraphtext"/>
                      </w:pPr>
                      <w:r>
                        <w:t>In game GUI</w:t>
                      </w:r>
                    </w:p>
                    <w:p w:rsidR="009F1850" w:rsidRDefault="009F1850" w:rsidP="00E12B40">
                      <w:pPr>
                        <w:pStyle w:val="Paragraphtext"/>
                      </w:pPr>
                      <w:r>
                        <w:t>Options</w:t>
                      </w:r>
                    </w:p>
                    <w:p w:rsidR="009F1850" w:rsidRDefault="009F1850" w:rsidP="00E12B40">
                      <w:pPr>
                        <w:pStyle w:val="Paragraphtext"/>
                      </w:pPr>
                      <w:r>
                        <w:t>Task Creation</w:t>
                      </w:r>
                    </w:p>
                    <w:p w:rsidR="009F1850" w:rsidRDefault="009F1850" w:rsidP="00E12B40">
                      <w:pPr>
                        <w:pStyle w:val="Paragraphtext"/>
                      </w:pPr>
                    </w:p>
                    <w:p w:rsidR="009F1850" w:rsidRDefault="009F1850" w:rsidP="00E12B40">
                      <w:pPr>
                        <w:pStyle w:val="Paragraphtext"/>
                      </w:pPr>
                      <w:r>
                        <w:t>Major Creatures:</w:t>
                      </w:r>
                    </w:p>
                    <w:p w:rsidR="009F1850" w:rsidRDefault="009F1850" w:rsidP="00E12B40">
                      <w:pPr>
                        <w:pStyle w:val="Paragraphtext"/>
                      </w:pPr>
                      <w:r>
                        <w:t>Creature</w:t>
                      </w:r>
                    </w:p>
                    <w:p w:rsidR="009F1850" w:rsidRDefault="009F1850" w:rsidP="00E12B40">
                      <w:pPr>
                        <w:pStyle w:val="Paragraphtext"/>
                      </w:pPr>
                      <w:r>
                        <w:t>Human</w:t>
                      </w:r>
                    </w:p>
                    <w:p w:rsidR="009F1850" w:rsidRDefault="009F1850" w:rsidP="00E12B40">
                      <w:pPr>
                        <w:pStyle w:val="Paragraphtext"/>
                      </w:pPr>
                      <w:r>
                        <w:t>Animal</w:t>
                      </w:r>
                    </w:p>
                    <w:p w:rsidR="009F1850" w:rsidRDefault="009F1850" w:rsidP="00E12B40">
                      <w:pPr>
                        <w:pStyle w:val="Paragraphtext"/>
                      </w:pPr>
                      <w:r>
                        <w:t>Ant</w:t>
                      </w:r>
                    </w:p>
                    <w:p w:rsidR="009F1850" w:rsidRDefault="009F1850" w:rsidP="00E12B40">
                      <w:pPr>
                        <w:pStyle w:val="Paragraphtext"/>
                      </w:pPr>
                      <w:r>
                        <w:t>Mole</w:t>
                      </w:r>
                    </w:p>
                    <w:p w:rsidR="009F1850" w:rsidRDefault="009F1850" w:rsidP="00E12B40">
                      <w:pPr>
                        <w:pStyle w:val="Paragraphtext"/>
                      </w:pPr>
                      <w:r>
                        <w:t>Anteater</w:t>
                      </w:r>
                    </w:p>
                    <w:p w:rsidR="009F1850" w:rsidRDefault="009F1850" w:rsidP="00E12B40">
                      <w:pPr>
                        <w:pStyle w:val="Paragraphtext"/>
                      </w:pPr>
                      <w:r>
                        <w:t>Worm</w:t>
                      </w:r>
                    </w:p>
                    <w:p w:rsidR="009F1850" w:rsidRDefault="009F1850" w:rsidP="00E12B40">
                      <w:pPr>
                        <w:pStyle w:val="Paragraphtext"/>
                      </w:pPr>
                      <w:r>
                        <w:t>Snail</w:t>
                      </w:r>
                    </w:p>
                    <w:p w:rsidR="009F1850" w:rsidRDefault="009F1850" w:rsidP="00E12B40">
                      <w:pPr>
                        <w:pStyle w:val="Paragraphtext"/>
                      </w:pPr>
                      <w:r>
                        <w:t>Spider</w:t>
                      </w:r>
                    </w:p>
                    <w:p w:rsidR="00A450BD" w:rsidRDefault="00A450BD" w:rsidP="00E12B40">
                      <w:pPr>
                        <w:pStyle w:val="Paragraphtext"/>
                      </w:pPr>
                    </w:p>
                    <w:p w:rsidR="00A450BD" w:rsidRDefault="00A450BD" w:rsidP="00E12B40">
                      <w:pPr>
                        <w:pStyle w:val="Paragraphtext"/>
                      </w:pPr>
                      <w:r>
                        <w:t>Other:</w:t>
                      </w:r>
                    </w:p>
                    <w:p w:rsidR="00A450BD" w:rsidRDefault="00A450BD" w:rsidP="00E12B40">
                      <w:pPr>
                        <w:pStyle w:val="Paragraphtext"/>
                      </w:pPr>
                      <w:r>
                        <w:t>Water</w:t>
                      </w:r>
                    </w:p>
                    <w:p w:rsidR="00A450BD" w:rsidRDefault="00A450BD" w:rsidP="00E12B40">
                      <w:pPr>
                        <w:pStyle w:val="Paragraphtext"/>
                      </w:pPr>
                      <w:r>
                        <w:t>Plant</w:t>
                      </w:r>
                    </w:p>
                    <w:p w:rsidR="00A450BD" w:rsidRPr="004465B6" w:rsidRDefault="00A450BD" w:rsidP="00E12B40">
                      <w:pPr>
                        <w:pStyle w:val="Paragraphtext"/>
                      </w:pPr>
                      <w:r>
                        <w:t>Ground</w:t>
                      </w:r>
                    </w:p>
                  </w:txbxContent>
                </v:textbox>
              </v:shape>
            </w:pict>
          </mc:Fallback>
        </mc:AlternateContent>
      </w:r>
      <w:r>
        <w:rPr>
          <w:noProof/>
          <w:szCs w:val="20"/>
          <w:lang w:eastAsia="ja-JP"/>
        </w:rPr>
        <w:drawing>
          <wp:anchor distT="0" distB="0" distL="114300" distR="114300" simplePos="0" relativeHeight="251663872" behindDoc="1" locked="0" layoutInCell="1" allowOverlap="1">
            <wp:simplePos x="0" y="0"/>
            <wp:positionH relativeFrom="column">
              <wp:posOffset>-1167765</wp:posOffset>
            </wp:positionH>
            <wp:positionV relativeFrom="paragraph">
              <wp:posOffset>-911860</wp:posOffset>
            </wp:positionV>
            <wp:extent cx="7772400" cy="10058400"/>
            <wp:effectExtent l="0" t="0" r="0" b="0"/>
            <wp:wrapNone/>
            <wp:docPr id="49" name="Picture 49" descr="Modern_Solid_Proposal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Modern_Solid_Proposal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772400" cy="10058400"/>
                    </a:xfrm>
                    <a:prstGeom prst="rect">
                      <a:avLst/>
                    </a:prstGeom>
                    <a:noFill/>
                    <a:ln>
                      <a:noFill/>
                    </a:ln>
                  </pic:spPr>
                </pic:pic>
              </a:graphicData>
            </a:graphic>
            <wp14:sizeRelH relativeFrom="page">
              <wp14:pctWidth>0</wp14:pctWidth>
            </wp14:sizeRelH>
            <wp14:sizeRelV relativeFrom="page">
              <wp14:pctHeight>0</wp14:pctHeight>
            </wp14:sizeRelV>
          </wp:anchor>
        </w:drawing>
      </w:r>
      <w:r w:rsidR="00E12B40">
        <w:br w:type="page"/>
      </w:r>
      <w:r w:rsidR="007411CB">
        <w:rPr>
          <w:noProof/>
          <w:szCs w:val="20"/>
          <w:lang w:eastAsia="ja-JP"/>
        </w:rPr>
        <w:lastRenderedPageBreak/>
        <mc:AlternateContent>
          <mc:Choice Requires="wps">
            <w:drawing>
              <wp:anchor distT="0" distB="0" distL="114300" distR="114300" simplePos="0" relativeHeight="251643392" behindDoc="0" locked="0" layoutInCell="1" allowOverlap="1" wp14:anchorId="0E681ECF" wp14:editId="4B72AFFC">
                <wp:simplePos x="0" y="0"/>
                <wp:positionH relativeFrom="column">
                  <wp:posOffset>904875</wp:posOffset>
                </wp:positionH>
                <wp:positionV relativeFrom="paragraph">
                  <wp:posOffset>1295400</wp:posOffset>
                </wp:positionV>
                <wp:extent cx="3657600" cy="2743200"/>
                <wp:effectExtent l="0" t="0" r="0" b="0"/>
                <wp:wrapNone/>
                <wp:docPr id="11"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2743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2B40" w:rsidRPr="00892DF6" w:rsidRDefault="007411CB" w:rsidP="00E12B40">
                            <w:pPr>
                              <w:pStyle w:val="Paragraphtext"/>
                              <w:rPr>
                                <w:sz w:val="24"/>
                              </w:rPr>
                            </w:pPr>
                            <w:r w:rsidRPr="00892DF6">
                              <w:rPr>
                                <w:sz w:val="24"/>
                              </w:rPr>
                              <w:t>May 12</w:t>
                            </w:r>
                            <w:r w:rsidRPr="00892DF6">
                              <w:rPr>
                                <w:sz w:val="24"/>
                                <w:vertAlign w:val="superscript"/>
                              </w:rPr>
                              <w:t>th</w:t>
                            </w:r>
                            <w:r w:rsidRPr="00892DF6">
                              <w:rPr>
                                <w:sz w:val="24"/>
                              </w:rPr>
                              <w:t>: Project proposal turned in</w:t>
                            </w:r>
                          </w:p>
                          <w:p w:rsidR="007411CB" w:rsidRPr="00892DF6" w:rsidRDefault="007411CB" w:rsidP="00E12B40">
                            <w:pPr>
                              <w:pStyle w:val="Paragraphtext"/>
                              <w:rPr>
                                <w:sz w:val="24"/>
                              </w:rPr>
                            </w:pPr>
                            <w:r w:rsidRPr="00892DF6">
                              <w:rPr>
                                <w:sz w:val="24"/>
                              </w:rPr>
                              <w:t>May 14</w:t>
                            </w:r>
                            <w:r w:rsidRPr="00892DF6">
                              <w:rPr>
                                <w:sz w:val="24"/>
                                <w:vertAlign w:val="superscript"/>
                              </w:rPr>
                              <w:t>th</w:t>
                            </w:r>
                            <w:r w:rsidRPr="00892DF6">
                              <w:rPr>
                                <w:sz w:val="24"/>
                              </w:rPr>
                              <w:t>: Lab 12 Case Study Part 4 turned in</w:t>
                            </w:r>
                          </w:p>
                          <w:p w:rsidR="007411CB" w:rsidRPr="00892DF6" w:rsidRDefault="007411CB" w:rsidP="00E12B40">
                            <w:pPr>
                              <w:pStyle w:val="Paragraphtext"/>
                              <w:rPr>
                                <w:sz w:val="24"/>
                              </w:rPr>
                            </w:pPr>
                            <w:r w:rsidRPr="00892DF6">
                              <w:rPr>
                                <w:sz w:val="24"/>
                              </w:rPr>
                              <w:t>May 16</w:t>
                            </w:r>
                            <w:r w:rsidRPr="00892DF6">
                              <w:rPr>
                                <w:sz w:val="24"/>
                                <w:vertAlign w:val="superscript"/>
                              </w:rPr>
                              <w:t>th</w:t>
                            </w:r>
                            <w:r w:rsidRPr="00892DF6">
                              <w:rPr>
                                <w:sz w:val="24"/>
                              </w:rPr>
                              <w:t>: Lab 13 Ant Farm Project turned in</w:t>
                            </w:r>
                          </w:p>
                          <w:p w:rsidR="00E12B40" w:rsidRPr="00892DF6" w:rsidRDefault="007411CB" w:rsidP="00E12B40">
                            <w:pPr>
                              <w:pStyle w:val="Paragraphtext"/>
                              <w:rPr>
                                <w:sz w:val="24"/>
                              </w:rPr>
                            </w:pPr>
                            <w:r w:rsidRPr="00892DF6">
                              <w:rPr>
                                <w:sz w:val="24"/>
                              </w:rPr>
                              <w:t>May 19</w:t>
                            </w:r>
                            <w:r w:rsidRPr="00892DF6">
                              <w:rPr>
                                <w:sz w:val="24"/>
                                <w:vertAlign w:val="superscript"/>
                              </w:rPr>
                              <w:t>th</w:t>
                            </w:r>
                            <w:r w:rsidRPr="00892DF6">
                              <w:rPr>
                                <w:sz w:val="24"/>
                              </w:rPr>
                              <w:t>: Inheritance Tree created</w:t>
                            </w:r>
                          </w:p>
                          <w:p w:rsidR="007411CB" w:rsidRPr="00892DF6" w:rsidRDefault="007411CB" w:rsidP="00E12B40">
                            <w:pPr>
                              <w:pStyle w:val="Paragraphtext"/>
                              <w:rPr>
                                <w:sz w:val="24"/>
                              </w:rPr>
                            </w:pPr>
                            <w:r w:rsidRPr="00892DF6">
                              <w:rPr>
                                <w:sz w:val="24"/>
                              </w:rPr>
                              <w:t>May 21</w:t>
                            </w:r>
                            <w:r w:rsidRPr="00892DF6">
                              <w:rPr>
                                <w:sz w:val="24"/>
                                <w:vertAlign w:val="superscript"/>
                              </w:rPr>
                              <w:t>st</w:t>
                            </w:r>
                            <w:r w:rsidRPr="00892DF6">
                              <w:rPr>
                                <w:sz w:val="24"/>
                              </w:rPr>
                              <w:t>: World Class created</w:t>
                            </w:r>
                          </w:p>
                          <w:p w:rsidR="007411CB" w:rsidRPr="00892DF6" w:rsidRDefault="007411CB" w:rsidP="00E12B40">
                            <w:pPr>
                              <w:pStyle w:val="Paragraphtext"/>
                              <w:rPr>
                                <w:sz w:val="24"/>
                              </w:rPr>
                            </w:pPr>
                            <w:r w:rsidRPr="00892DF6">
                              <w:rPr>
                                <w:sz w:val="24"/>
                              </w:rPr>
                              <w:t>May 23</w:t>
                            </w:r>
                            <w:r w:rsidRPr="00892DF6">
                              <w:rPr>
                                <w:sz w:val="24"/>
                                <w:vertAlign w:val="superscript"/>
                              </w:rPr>
                              <w:t>rd</w:t>
                            </w:r>
                            <w:r w:rsidR="00AC6247" w:rsidRPr="00892DF6">
                              <w:rPr>
                                <w:sz w:val="24"/>
                              </w:rPr>
                              <w:t>: Environment Classes created</w:t>
                            </w:r>
                          </w:p>
                          <w:p w:rsidR="007411CB" w:rsidRPr="00892DF6" w:rsidRDefault="007411CB" w:rsidP="00E12B40">
                            <w:pPr>
                              <w:pStyle w:val="Paragraphtext"/>
                              <w:rPr>
                                <w:sz w:val="24"/>
                              </w:rPr>
                            </w:pPr>
                            <w:r w:rsidRPr="00892DF6">
                              <w:rPr>
                                <w:sz w:val="24"/>
                              </w:rPr>
                              <w:t>May 26</w:t>
                            </w:r>
                            <w:r w:rsidRPr="00892DF6">
                              <w:rPr>
                                <w:sz w:val="24"/>
                                <w:vertAlign w:val="superscript"/>
                              </w:rPr>
                              <w:t>th</w:t>
                            </w:r>
                            <w:r w:rsidRPr="00892DF6">
                              <w:rPr>
                                <w:sz w:val="24"/>
                              </w:rPr>
                              <w:t>: Menus created</w:t>
                            </w:r>
                          </w:p>
                          <w:p w:rsidR="007411CB" w:rsidRPr="00892DF6" w:rsidRDefault="007411CB" w:rsidP="00E12B40">
                            <w:pPr>
                              <w:pStyle w:val="Paragraphtext"/>
                              <w:rPr>
                                <w:sz w:val="24"/>
                              </w:rPr>
                            </w:pPr>
                            <w:r w:rsidRPr="00892DF6">
                              <w:rPr>
                                <w:sz w:val="24"/>
                              </w:rPr>
                              <w:t>May 30</w:t>
                            </w:r>
                            <w:r w:rsidRPr="00892DF6">
                              <w:rPr>
                                <w:sz w:val="24"/>
                                <w:vertAlign w:val="superscript"/>
                              </w:rPr>
                              <w:t>th</w:t>
                            </w:r>
                            <w:r w:rsidRPr="00892DF6">
                              <w:rPr>
                                <w:sz w:val="24"/>
                              </w:rPr>
                              <w:t>: Ant Class created (including AI)</w:t>
                            </w:r>
                          </w:p>
                          <w:p w:rsidR="007411CB" w:rsidRPr="00892DF6" w:rsidRDefault="007411CB" w:rsidP="00E12B40">
                            <w:pPr>
                              <w:pStyle w:val="Paragraphtext"/>
                              <w:rPr>
                                <w:sz w:val="24"/>
                              </w:rPr>
                            </w:pPr>
                            <w:r w:rsidRPr="00892DF6">
                              <w:rPr>
                                <w:sz w:val="24"/>
                              </w:rPr>
                              <w:t>June 2</w:t>
                            </w:r>
                            <w:r w:rsidRPr="00892DF6">
                              <w:rPr>
                                <w:sz w:val="24"/>
                                <w:vertAlign w:val="superscript"/>
                              </w:rPr>
                              <w:t>nd</w:t>
                            </w:r>
                            <w:r w:rsidRPr="00892DF6">
                              <w:rPr>
                                <w:sz w:val="24"/>
                              </w:rPr>
                              <w:t xml:space="preserve">: </w:t>
                            </w:r>
                            <w:r w:rsidR="00AC6247" w:rsidRPr="00892DF6">
                              <w:rPr>
                                <w:sz w:val="24"/>
                              </w:rPr>
                              <w:t>Spider, Worm, Snail, Mole, Anteater classes created</w:t>
                            </w:r>
                          </w:p>
                          <w:p w:rsidR="00AC6247" w:rsidRPr="00892DF6" w:rsidRDefault="00AC6247" w:rsidP="00E12B40">
                            <w:pPr>
                              <w:pStyle w:val="Paragraphtext"/>
                              <w:rPr>
                                <w:sz w:val="24"/>
                              </w:rPr>
                            </w:pPr>
                            <w:r w:rsidRPr="00892DF6">
                              <w:rPr>
                                <w:sz w:val="24"/>
                              </w:rPr>
                              <w:t>June 4</w:t>
                            </w:r>
                            <w:r w:rsidRPr="00892DF6">
                              <w:rPr>
                                <w:sz w:val="24"/>
                                <w:vertAlign w:val="superscript"/>
                              </w:rPr>
                              <w:t>th</w:t>
                            </w:r>
                            <w:r w:rsidRPr="00892DF6">
                              <w:rPr>
                                <w:sz w:val="24"/>
                              </w:rPr>
                              <w:t>: Human and Animal classes created</w:t>
                            </w:r>
                          </w:p>
                          <w:p w:rsidR="00AC6247" w:rsidRPr="00892DF6" w:rsidRDefault="00AC6247" w:rsidP="00E12B40">
                            <w:pPr>
                              <w:pStyle w:val="Paragraphtext"/>
                              <w:rPr>
                                <w:sz w:val="24"/>
                              </w:rPr>
                            </w:pPr>
                            <w:r w:rsidRPr="00892DF6">
                              <w:rPr>
                                <w:sz w:val="24"/>
                              </w:rPr>
                              <w:t>June 6</w:t>
                            </w:r>
                            <w:r w:rsidRPr="00892DF6">
                              <w:rPr>
                                <w:sz w:val="24"/>
                                <w:vertAlign w:val="superscript"/>
                              </w:rPr>
                              <w:t>th</w:t>
                            </w:r>
                            <w:r w:rsidRPr="00892DF6">
                              <w:rPr>
                                <w:sz w:val="24"/>
                              </w:rPr>
                              <w:t>: Touch Screen capabilities achieved</w:t>
                            </w:r>
                          </w:p>
                          <w:p w:rsidR="00F95D0A" w:rsidRPr="00892DF6" w:rsidRDefault="00F95D0A" w:rsidP="00E12B40">
                            <w:pPr>
                              <w:pStyle w:val="Paragraphtext"/>
                              <w:rPr>
                                <w:sz w:val="24"/>
                              </w:rPr>
                            </w:pPr>
                            <w:r w:rsidRPr="00892DF6">
                              <w:rPr>
                                <w:sz w:val="24"/>
                              </w:rPr>
                              <w:t>June 9</w:t>
                            </w:r>
                            <w:r w:rsidRPr="00892DF6">
                              <w:rPr>
                                <w:sz w:val="24"/>
                                <w:vertAlign w:val="superscript"/>
                              </w:rPr>
                              <w:t>th</w:t>
                            </w:r>
                            <w:r w:rsidRPr="00892DF6">
                              <w:rPr>
                                <w:sz w:val="24"/>
                              </w:rPr>
                              <w:t>: Game is available for android</w:t>
                            </w:r>
                          </w:p>
                          <w:p w:rsidR="00F95D0A" w:rsidRPr="00892DF6" w:rsidRDefault="00A93A04" w:rsidP="00E12B40">
                            <w:pPr>
                              <w:pStyle w:val="Paragraphtext"/>
                              <w:rPr>
                                <w:sz w:val="24"/>
                              </w:rPr>
                            </w:pPr>
                            <w:r w:rsidRPr="00892DF6">
                              <w:rPr>
                                <w:sz w:val="24"/>
                              </w:rPr>
                              <w:t>June 11</w:t>
                            </w:r>
                            <w:r w:rsidRPr="00892DF6">
                              <w:rPr>
                                <w:sz w:val="24"/>
                                <w:vertAlign w:val="superscript"/>
                              </w:rPr>
                              <w:t>th</w:t>
                            </w:r>
                            <w:r w:rsidRPr="00892DF6">
                              <w:rPr>
                                <w:sz w:val="24"/>
                              </w:rPr>
                              <w:t>: God mode created</w:t>
                            </w:r>
                          </w:p>
                          <w:p w:rsidR="00A93A04" w:rsidRPr="00892DF6" w:rsidRDefault="00A93A04" w:rsidP="00E12B40">
                            <w:pPr>
                              <w:pStyle w:val="Paragraphtext"/>
                              <w:rPr>
                                <w:sz w:val="24"/>
                              </w:rPr>
                            </w:pPr>
                            <w:r w:rsidRPr="00892DF6">
                              <w:rPr>
                                <w:sz w:val="24"/>
                              </w:rPr>
                              <w:t>June 13</w:t>
                            </w:r>
                            <w:r w:rsidRPr="00892DF6">
                              <w:rPr>
                                <w:sz w:val="24"/>
                                <w:vertAlign w:val="superscript"/>
                              </w:rPr>
                              <w:t>th</w:t>
                            </w:r>
                            <w:r w:rsidRPr="00892DF6">
                              <w:rPr>
                                <w:sz w:val="24"/>
                              </w:rPr>
                              <w:t>: Project turned in</w:t>
                            </w:r>
                          </w:p>
                          <w:p w:rsidR="00AC6247" w:rsidRPr="004465B6" w:rsidRDefault="00AC6247" w:rsidP="00E12B40">
                            <w:pPr>
                              <w:pStyle w:val="Paragraphtext"/>
                            </w:pPr>
                          </w:p>
                        </w:txbxContent>
                      </wps:txbx>
                      <wps:bodyPr rot="0" vert="horz" wrap="square" lIns="9144" tIns="45720" rIns="9144"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34" type="#_x0000_t202" style="position:absolute;margin-left:71.25pt;margin-top:102pt;width:4in;height:3in;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" filled="f" stroked="f">
                <v:textbox inset=".72pt,,.72pt">
                  <w:txbxContent>
                    <w:p w:rsidR="00E12B40" w:rsidRPr="00892DF6" w:rsidRDefault="007411CB" w:rsidP="00E12B40">
                      <w:pPr>
                        <w:pStyle w:val="Paragraphtext"/>
                        <w:rPr>
                          <w:sz w:val="24"/>
                        </w:rPr>
                      </w:pPr>
                      <w:r w:rsidRPr="00892DF6">
                        <w:rPr>
                          <w:sz w:val="24"/>
                        </w:rPr>
                        <w:t>May 12</w:t>
                      </w:r>
                      <w:r w:rsidRPr="00892DF6">
                        <w:rPr>
                          <w:sz w:val="24"/>
                          <w:vertAlign w:val="superscript"/>
                        </w:rPr>
                        <w:t>th</w:t>
                      </w:r>
                      <w:r w:rsidRPr="00892DF6">
                        <w:rPr>
                          <w:sz w:val="24"/>
                        </w:rPr>
                        <w:t>: Project proposal turned in</w:t>
                      </w:r>
                    </w:p>
                    <w:p w:rsidR="007411CB" w:rsidRPr="00892DF6" w:rsidRDefault="007411CB" w:rsidP="00E12B40">
                      <w:pPr>
                        <w:pStyle w:val="Paragraphtext"/>
                        <w:rPr>
                          <w:sz w:val="24"/>
                        </w:rPr>
                      </w:pPr>
                      <w:r w:rsidRPr="00892DF6">
                        <w:rPr>
                          <w:sz w:val="24"/>
                        </w:rPr>
                        <w:t>May 14</w:t>
                      </w:r>
                      <w:r w:rsidRPr="00892DF6">
                        <w:rPr>
                          <w:sz w:val="24"/>
                          <w:vertAlign w:val="superscript"/>
                        </w:rPr>
                        <w:t>th</w:t>
                      </w:r>
                      <w:r w:rsidRPr="00892DF6">
                        <w:rPr>
                          <w:sz w:val="24"/>
                        </w:rPr>
                        <w:t>: Lab 12 Case Study Part 4 turned in</w:t>
                      </w:r>
                    </w:p>
                    <w:p w:rsidR="007411CB" w:rsidRPr="00892DF6" w:rsidRDefault="007411CB" w:rsidP="00E12B40">
                      <w:pPr>
                        <w:pStyle w:val="Paragraphtext"/>
                        <w:rPr>
                          <w:sz w:val="24"/>
                        </w:rPr>
                      </w:pPr>
                      <w:r w:rsidRPr="00892DF6">
                        <w:rPr>
                          <w:sz w:val="24"/>
                        </w:rPr>
                        <w:t>May 16</w:t>
                      </w:r>
                      <w:r w:rsidRPr="00892DF6">
                        <w:rPr>
                          <w:sz w:val="24"/>
                          <w:vertAlign w:val="superscript"/>
                        </w:rPr>
                        <w:t>th</w:t>
                      </w:r>
                      <w:r w:rsidRPr="00892DF6">
                        <w:rPr>
                          <w:sz w:val="24"/>
                        </w:rPr>
                        <w:t>: Lab 13 Ant Farm Project turned in</w:t>
                      </w:r>
                    </w:p>
                    <w:p w:rsidR="00E12B40" w:rsidRPr="00892DF6" w:rsidRDefault="007411CB" w:rsidP="00E12B40">
                      <w:pPr>
                        <w:pStyle w:val="Paragraphtext"/>
                        <w:rPr>
                          <w:sz w:val="24"/>
                        </w:rPr>
                      </w:pPr>
                      <w:r w:rsidRPr="00892DF6">
                        <w:rPr>
                          <w:sz w:val="24"/>
                        </w:rPr>
                        <w:t>May 19</w:t>
                      </w:r>
                      <w:r w:rsidRPr="00892DF6">
                        <w:rPr>
                          <w:sz w:val="24"/>
                          <w:vertAlign w:val="superscript"/>
                        </w:rPr>
                        <w:t>th</w:t>
                      </w:r>
                      <w:r w:rsidRPr="00892DF6">
                        <w:rPr>
                          <w:sz w:val="24"/>
                        </w:rPr>
                        <w:t>: Inheritance Tree created</w:t>
                      </w:r>
                    </w:p>
                    <w:p w:rsidR="007411CB" w:rsidRPr="00892DF6" w:rsidRDefault="007411CB" w:rsidP="00E12B40">
                      <w:pPr>
                        <w:pStyle w:val="Paragraphtext"/>
                        <w:rPr>
                          <w:sz w:val="24"/>
                        </w:rPr>
                      </w:pPr>
                      <w:r w:rsidRPr="00892DF6">
                        <w:rPr>
                          <w:sz w:val="24"/>
                        </w:rPr>
                        <w:t>May 21</w:t>
                      </w:r>
                      <w:r w:rsidRPr="00892DF6">
                        <w:rPr>
                          <w:sz w:val="24"/>
                          <w:vertAlign w:val="superscript"/>
                        </w:rPr>
                        <w:t>st</w:t>
                      </w:r>
                      <w:r w:rsidRPr="00892DF6">
                        <w:rPr>
                          <w:sz w:val="24"/>
                        </w:rPr>
                        <w:t>: World Class created</w:t>
                      </w:r>
                    </w:p>
                    <w:p w:rsidR="007411CB" w:rsidRPr="00892DF6" w:rsidRDefault="007411CB" w:rsidP="00E12B40">
                      <w:pPr>
                        <w:pStyle w:val="Paragraphtext"/>
                        <w:rPr>
                          <w:sz w:val="24"/>
                        </w:rPr>
                      </w:pPr>
                      <w:r w:rsidRPr="00892DF6">
                        <w:rPr>
                          <w:sz w:val="24"/>
                        </w:rPr>
                        <w:t>May 23</w:t>
                      </w:r>
                      <w:r w:rsidRPr="00892DF6">
                        <w:rPr>
                          <w:sz w:val="24"/>
                          <w:vertAlign w:val="superscript"/>
                        </w:rPr>
                        <w:t>rd</w:t>
                      </w:r>
                      <w:r w:rsidR="00AC6247" w:rsidRPr="00892DF6">
                        <w:rPr>
                          <w:sz w:val="24"/>
                        </w:rPr>
                        <w:t>: Environment Classes created</w:t>
                      </w:r>
                    </w:p>
                    <w:p w:rsidR="007411CB" w:rsidRPr="00892DF6" w:rsidRDefault="007411CB" w:rsidP="00E12B40">
                      <w:pPr>
                        <w:pStyle w:val="Paragraphtext"/>
                        <w:rPr>
                          <w:sz w:val="24"/>
                        </w:rPr>
                      </w:pPr>
                      <w:r w:rsidRPr="00892DF6">
                        <w:rPr>
                          <w:sz w:val="24"/>
                        </w:rPr>
                        <w:t>May 26</w:t>
                      </w:r>
                      <w:r w:rsidRPr="00892DF6">
                        <w:rPr>
                          <w:sz w:val="24"/>
                          <w:vertAlign w:val="superscript"/>
                        </w:rPr>
                        <w:t>th</w:t>
                      </w:r>
                      <w:r w:rsidRPr="00892DF6">
                        <w:rPr>
                          <w:sz w:val="24"/>
                        </w:rPr>
                        <w:t>: Menus created</w:t>
                      </w:r>
                    </w:p>
                    <w:p w:rsidR="007411CB" w:rsidRPr="00892DF6" w:rsidRDefault="007411CB" w:rsidP="00E12B40">
                      <w:pPr>
                        <w:pStyle w:val="Paragraphtext"/>
                        <w:rPr>
                          <w:sz w:val="24"/>
                        </w:rPr>
                      </w:pPr>
                      <w:r w:rsidRPr="00892DF6">
                        <w:rPr>
                          <w:sz w:val="24"/>
                        </w:rPr>
                        <w:t>May 30</w:t>
                      </w:r>
                      <w:r w:rsidRPr="00892DF6">
                        <w:rPr>
                          <w:sz w:val="24"/>
                          <w:vertAlign w:val="superscript"/>
                        </w:rPr>
                        <w:t>th</w:t>
                      </w:r>
                      <w:r w:rsidRPr="00892DF6">
                        <w:rPr>
                          <w:sz w:val="24"/>
                        </w:rPr>
                        <w:t>: Ant Class created (including AI)</w:t>
                      </w:r>
                    </w:p>
                    <w:p w:rsidR="007411CB" w:rsidRPr="00892DF6" w:rsidRDefault="007411CB" w:rsidP="00E12B40">
                      <w:pPr>
                        <w:pStyle w:val="Paragraphtext"/>
                        <w:rPr>
                          <w:sz w:val="24"/>
                        </w:rPr>
                      </w:pPr>
                      <w:r w:rsidRPr="00892DF6">
                        <w:rPr>
                          <w:sz w:val="24"/>
                        </w:rPr>
                        <w:t>June 2</w:t>
                      </w:r>
                      <w:r w:rsidRPr="00892DF6">
                        <w:rPr>
                          <w:sz w:val="24"/>
                          <w:vertAlign w:val="superscript"/>
                        </w:rPr>
                        <w:t>nd</w:t>
                      </w:r>
                      <w:r w:rsidRPr="00892DF6">
                        <w:rPr>
                          <w:sz w:val="24"/>
                        </w:rPr>
                        <w:t xml:space="preserve">: </w:t>
                      </w:r>
                      <w:r w:rsidR="00AC6247" w:rsidRPr="00892DF6">
                        <w:rPr>
                          <w:sz w:val="24"/>
                        </w:rPr>
                        <w:t>Spider, Worm, Snail, Mole, Anteater classes created</w:t>
                      </w:r>
                    </w:p>
                    <w:p w:rsidR="00AC6247" w:rsidRPr="00892DF6" w:rsidRDefault="00AC6247" w:rsidP="00E12B40">
                      <w:pPr>
                        <w:pStyle w:val="Paragraphtext"/>
                        <w:rPr>
                          <w:sz w:val="24"/>
                        </w:rPr>
                      </w:pPr>
                      <w:r w:rsidRPr="00892DF6">
                        <w:rPr>
                          <w:sz w:val="24"/>
                        </w:rPr>
                        <w:t>June 4</w:t>
                      </w:r>
                      <w:r w:rsidRPr="00892DF6">
                        <w:rPr>
                          <w:sz w:val="24"/>
                          <w:vertAlign w:val="superscript"/>
                        </w:rPr>
                        <w:t>th</w:t>
                      </w:r>
                      <w:r w:rsidRPr="00892DF6">
                        <w:rPr>
                          <w:sz w:val="24"/>
                        </w:rPr>
                        <w:t>: Human and Animal classes created</w:t>
                      </w:r>
                    </w:p>
                    <w:p w:rsidR="00AC6247" w:rsidRPr="00892DF6" w:rsidRDefault="00AC6247" w:rsidP="00E12B40">
                      <w:pPr>
                        <w:pStyle w:val="Paragraphtext"/>
                        <w:rPr>
                          <w:sz w:val="24"/>
                        </w:rPr>
                      </w:pPr>
                      <w:r w:rsidRPr="00892DF6">
                        <w:rPr>
                          <w:sz w:val="24"/>
                        </w:rPr>
                        <w:t>June 6</w:t>
                      </w:r>
                      <w:r w:rsidRPr="00892DF6">
                        <w:rPr>
                          <w:sz w:val="24"/>
                          <w:vertAlign w:val="superscript"/>
                        </w:rPr>
                        <w:t>th</w:t>
                      </w:r>
                      <w:r w:rsidRPr="00892DF6">
                        <w:rPr>
                          <w:sz w:val="24"/>
                        </w:rPr>
                        <w:t>: Touch Screen capabilities achieved</w:t>
                      </w:r>
                    </w:p>
                    <w:p w:rsidR="00F95D0A" w:rsidRPr="00892DF6" w:rsidRDefault="00F95D0A" w:rsidP="00E12B40">
                      <w:pPr>
                        <w:pStyle w:val="Paragraphtext"/>
                        <w:rPr>
                          <w:sz w:val="24"/>
                        </w:rPr>
                      </w:pPr>
                      <w:r w:rsidRPr="00892DF6">
                        <w:rPr>
                          <w:sz w:val="24"/>
                        </w:rPr>
                        <w:t>June 9</w:t>
                      </w:r>
                      <w:r w:rsidRPr="00892DF6">
                        <w:rPr>
                          <w:sz w:val="24"/>
                          <w:vertAlign w:val="superscript"/>
                        </w:rPr>
                        <w:t>th</w:t>
                      </w:r>
                      <w:r w:rsidRPr="00892DF6">
                        <w:rPr>
                          <w:sz w:val="24"/>
                        </w:rPr>
                        <w:t>: Game is available for android</w:t>
                      </w:r>
                    </w:p>
                    <w:p w:rsidR="00F95D0A" w:rsidRPr="00892DF6" w:rsidRDefault="00A93A04" w:rsidP="00E12B40">
                      <w:pPr>
                        <w:pStyle w:val="Paragraphtext"/>
                        <w:rPr>
                          <w:sz w:val="24"/>
                        </w:rPr>
                      </w:pPr>
                      <w:r w:rsidRPr="00892DF6">
                        <w:rPr>
                          <w:sz w:val="24"/>
                        </w:rPr>
                        <w:t>June 11</w:t>
                      </w:r>
                      <w:r w:rsidRPr="00892DF6">
                        <w:rPr>
                          <w:sz w:val="24"/>
                          <w:vertAlign w:val="superscript"/>
                        </w:rPr>
                        <w:t>th</w:t>
                      </w:r>
                      <w:r w:rsidRPr="00892DF6">
                        <w:rPr>
                          <w:sz w:val="24"/>
                        </w:rPr>
                        <w:t>: God mode created</w:t>
                      </w:r>
                    </w:p>
                    <w:p w:rsidR="00A93A04" w:rsidRPr="00892DF6" w:rsidRDefault="00A93A04" w:rsidP="00E12B40">
                      <w:pPr>
                        <w:pStyle w:val="Paragraphtext"/>
                        <w:rPr>
                          <w:sz w:val="24"/>
                        </w:rPr>
                      </w:pPr>
                      <w:r w:rsidRPr="00892DF6">
                        <w:rPr>
                          <w:sz w:val="24"/>
                        </w:rPr>
                        <w:t>June 13</w:t>
                      </w:r>
                      <w:r w:rsidRPr="00892DF6">
                        <w:rPr>
                          <w:sz w:val="24"/>
                          <w:vertAlign w:val="superscript"/>
                        </w:rPr>
                        <w:t>th</w:t>
                      </w:r>
                      <w:r w:rsidRPr="00892DF6">
                        <w:rPr>
                          <w:sz w:val="24"/>
                        </w:rPr>
                        <w:t>: Project turned in</w:t>
                      </w:r>
                    </w:p>
                    <w:p w:rsidR="00AC6247" w:rsidRPr="004465B6" w:rsidRDefault="00AC6247" w:rsidP="00E12B40">
                      <w:pPr>
                        <w:pStyle w:val="Paragraphtext"/>
                      </w:pPr>
                    </w:p>
                  </w:txbxContent>
                </v:textbox>
              </v:shape>
            </w:pict>
          </mc:Fallback>
        </mc:AlternateContent>
      </w:r>
      <w:r>
        <w:rPr>
          <w:noProof/>
          <w:szCs w:val="20"/>
          <w:lang w:eastAsia="ja-JP"/>
        </w:rPr>
        <mc:AlternateContent>
          <mc:Choice Requires="wps">
            <w:drawing>
              <wp:anchor distT="0" distB="0" distL="114300" distR="114300" simplePos="0" relativeHeight="251648512" behindDoc="0" locked="0" layoutInCell="1" allowOverlap="1" wp14:anchorId="32C71223" wp14:editId="1A0F9332">
                <wp:simplePos x="0" y="0"/>
                <wp:positionH relativeFrom="column">
                  <wp:posOffset>902335</wp:posOffset>
                </wp:positionH>
                <wp:positionV relativeFrom="paragraph">
                  <wp:posOffset>754380</wp:posOffset>
                </wp:positionV>
                <wp:extent cx="3657600" cy="457200"/>
                <wp:effectExtent l="0" t="1905" r="2540" b="0"/>
                <wp:wrapNone/>
                <wp:docPr id="13"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2B40" w:rsidRPr="001F7817" w:rsidRDefault="007411CB" w:rsidP="00E12B40">
                            <w:pPr>
                              <w:pStyle w:val="Headline"/>
                            </w:pPr>
                            <w:r>
                              <w:t>Project Plan</w:t>
                            </w:r>
                          </w:p>
                          <w:p w:rsidR="00E12B40" w:rsidRPr="003D464E" w:rsidRDefault="00E12B40" w:rsidP="00E12B40">
                            <w:pPr>
                              <w:jc w:val="center"/>
                            </w:pPr>
                          </w:p>
                        </w:txbxContent>
                      </wps:txbx>
                      <wps:bodyPr rot="0" vert="horz" wrap="square" lIns="9144" tIns="45720" rIns="9144"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 o:spid="_x0000_s1035" type="#_x0000_t202" style="position:absolute;margin-left:71.05pt;margin-top:59.4pt;width:4in;height:36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" filled="f" stroked="f">
                <v:textbox inset=".72pt,,.72pt">
                  <w:txbxContent>
                    <w:p w:rsidR="00E12B40" w:rsidRPr="001F7817" w:rsidRDefault="007411CB" w:rsidP="00E12B40">
                      <w:pPr>
                        <w:pStyle w:val="Headline"/>
                      </w:pPr>
                      <w:r>
                        <w:t>Project Plan</w:t>
                      </w:r>
                    </w:p>
                    <w:p w:rsidR="00E12B40" w:rsidRPr="003D464E" w:rsidRDefault="00E12B40" w:rsidP="00E12B40">
                      <w:pPr>
                        <w:jc w:val="center"/>
                      </w:pPr>
                    </w:p>
                  </w:txbxContent>
                </v:textbox>
              </v:shape>
            </w:pict>
          </mc:Fallback>
        </mc:AlternateContent>
      </w:r>
      <w:r>
        <w:rPr>
          <w:noProof/>
          <w:szCs w:val="20"/>
          <w:lang w:eastAsia="ja-JP"/>
        </w:rPr>
        <w:drawing>
          <wp:anchor distT="0" distB="0" distL="114300" distR="114300" simplePos="0" relativeHeight="251665920" behindDoc="1" locked="0" layoutInCell="1" allowOverlap="1" wp14:anchorId="628EADC5" wp14:editId="16AD38C8">
            <wp:simplePos x="0" y="0"/>
            <wp:positionH relativeFrom="column">
              <wp:posOffset>-1155065</wp:posOffset>
            </wp:positionH>
            <wp:positionV relativeFrom="paragraph">
              <wp:posOffset>-911860</wp:posOffset>
            </wp:positionV>
            <wp:extent cx="7772400" cy="10058400"/>
            <wp:effectExtent l="0" t="0" r="0" b="0"/>
            <wp:wrapNone/>
            <wp:docPr id="52" name="Picture 52" descr="Modern_Solid_Proposal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Modern_Solid_Proposal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772400" cy="10058400"/>
                    </a:xfrm>
                    <a:prstGeom prst="rect">
                      <a:avLst/>
                    </a:prstGeom>
                    <a:noFill/>
                    <a:ln>
                      <a:noFill/>
                    </a:ln>
                  </pic:spPr>
                </pic:pic>
              </a:graphicData>
            </a:graphic>
            <wp14:sizeRelH relativeFrom="page">
              <wp14:pctWidth>0</wp14:pctWidth>
            </wp14:sizeRelH>
            <wp14:sizeRelV relativeFrom="page">
              <wp14:pctHeight>0</wp14:pctHeight>
            </wp14:sizeRelV>
          </wp:anchor>
        </w:drawing>
      </w:r>
      <w:r w:rsidR="00E12B40">
        <w:br w:type="page"/>
      </w:r>
      <w:r w:rsidR="006235D7">
        <w:rPr>
          <w:noProof/>
          <w:lang w:eastAsia="ja-JP"/>
        </w:rPr>
        <w:lastRenderedPageBreak/>
        <mc:AlternateContent>
          <mc:Choice Requires="wps">
            <w:drawing>
              <wp:anchor distT="0" distB="0" distL="114300" distR="114300" simplePos="0" relativeHeight="251673088" behindDoc="0" locked="0" layoutInCell="1" allowOverlap="1" wp14:editId="36B11C9B">
                <wp:simplePos x="0" y="0"/>
                <wp:positionH relativeFrom="column">
                  <wp:posOffset>-760863</wp:posOffset>
                </wp:positionH>
                <wp:positionV relativeFrom="paragraph">
                  <wp:posOffset>3753134</wp:posOffset>
                </wp:positionV>
                <wp:extent cx="6987654" cy="1501254"/>
                <wp:effectExtent l="0" t="0" r="22860" b="2286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87654" cy="1501254"/>
                        </a:xfrm>
                        <a:prstGeom prst="rect">
                          <a:avLst/>
                        </a:prstGeom>
                        <a:solidFill>
                          <a:srgbClr val="FFFFFF"/>
                        </a:solidFill>
                        <a:ln w="9525">
                          <a:solidFill>
                            <a:srgbClr val="000000"/>
                          </a:solidFill>
                          <a:miter lim="800000"/>
                          <a:headEnd/>
                          <a:tailEnd/>
                        </a:ln>
                      </wps:spPr>
                      <wps:txbx>
                        <w:txbxContent>
                          <w:p w:rsidR="006235D7" w:rsidRDefault="006235D7">
                            <w:pPr>
                              <w:rPr>
                                <w:sz w:val="40"/>
                              </w:rPr>
                            </w:pPr>
                            <w:r>
                              <w:rPr>
                                <w:sz w:val="40"/>
                              </w:rPr>
                              <w:t>Resources:</w:t>
                            </w:r>
                          </w:p>
                          <w:p w:rsidR="006235D7" w:rsidRDefault="00682457">
                            <w:r>
                              <w:t>IntelliJ IDE</w:t>
                            </w:r>
                          </w:p>
                          <w:p w:rsidR="00682457" w:rsidRPr="006235D7" w:rsidRDefault="0023194C">
                            <w:r>
                              <w:t>Java documentation</w:t>
                            </w:r>
                            <w:bookmarkStart w:id="0" w:name="_GoBack"/>
                            <w:bookmarkEnd w:id="0"/>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34" type="#_x0000_t202" style="position:absolute;margin-left:-59.9pt;margin-top:295.5pt;width:550.2pt;height:118.2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">
                <v:textbox>
                  <w:txbxContent>
                    <w:p w:rsidR="006235D7" w:rsidRDefault="006235D7">
                      <w:pPr>
                        <w:rPr>
                          <w:sz w:val="40"/>
                        </w:rPr>
                      </w:pPr>
                      <w:r>
                        <w:rPr>
                          <w:sz w:val="40"/>
                        </w:rPr>
                        <w:t>Resources:</w:t>
                      </w:r>
                    </w:p>
                    <w:p w:rsidR="006235D7" w:rsidRDefault="00682457">
                      <w:r>
                        <w:t>IntelliJ IDE</w:t>
                      </w:r>
                    </w:p>
                    <w:p w:rsidR="00682457" w:rsidRPr="006235D7" w:rsidRDefault="0023194C">
                      <w:r>
                        <w:t>Java documentation</w:t>
                      </w:r>
                      <w:bookmarkStart w:id="1" w:name="_GoBack"/>
                      <w:bookmarkEnd w:id="1"/>
                    </w:p>
                  </w:txbxContent>
                </v:textbox>
              </v:shape>
            </w:pict>
          </mc:Fallback>
        </mc:AlternateContent>
      </w:r>
      <w:r>
        <w:rPr>
          <w:noProof/>
          <w:szCs w:val="20"/>
          <w:lang w:eastAsia="ja-JP"/>
        </w:rPr>
        <mc:AlternateContent>
          <mc:Choice Requires="wps">
            <w:drawing>
              <wp:anchor distT="0" distB="0" distL="114300" distR="114300" simplePos="0" relativeHeight="251650560" behindDoc="0" locked="0" layoutInCell="1" allowOverlap="1" wp14:anchorId="5D9C18A3" wp14:editId="4869FBFB">
                <wp:simplePos x="0" y="0"/>
                <wp:positionH relativeFrom="column">
                  <wp:posOffset>2023281</wp:posOffset>
                </wp:positionH>
                <wp:positionV relativeFrom="paragraph">
                  <wp:posOffset>1187355</wp:posOffset>
                </wp:positionV>
                <wp:extent cx="4114800" cy="2565779"/>
                <wp:effectExtent l="0" t="0" r="0" b="6350"/>
                <wp:wrapNone/>
                <wp:docPr id="9"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4800" cy="25657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2B40" w:rsidRPr="00981BCA" w:rsidRDefault="00A442FE" w:rsidP="00E12B40">
                            <w:pPr>
                              <w:pStyle w:val="Subhead"/>
                              <w:rPr>
                                <w:sz w:val="40"/>
                              </w:rPr>
                            </w:pPr>
                            <w:r w:rsidRPr="00981BCA">
                              <w:rPr>
                                <w:sz w:val="40"/>
                              </w:rPr>
                              <w:t>Potential Difficulties</w:t>
                            </w:r>
                          </w:p>
                          <w:p w:rsidR="00E12B40" w:rsidRPr="00981BCA" w:rsidRDefault="00E72615" w:rsidP="00E12B40">
                            <w:pPr>
                              <w:pStyle w:val="Paragraphtext"/>
                              <w:rPr>
                                <w:sz w:val="24"/>
                              </w:rPr>
                            </w:pPr>
                            <w:r w:rsidRPr="00981BCA">
                              <w:rPr>
                                <w:sz w:val="24"/>
                              </w:rPr>
                              <w:t>Some possible problems when making this game include: not having a good distribution system, touch screen not working properly, and the game being installed on the wrong kind of phone (ie ios as opposed to android)</w:t>
                            </w:r>
                          </w:p>
                          <w:p w:rsidR="00E12B40" w:rsidRPr="00981BCA" w:rsidRDefault="00E12B40" w:rsidP="00E12B40">
                            <w:pPr>
                              <w:pStyle w:val="Subhead"/>
                              <w:rPr>
                                <w:sz w:val="40"/>
                              </w:rPr>
                            </w:pPr>
                          </w:p>
                          <w:p w:rsidR="00E12B40" w:rsidRPr="00981BCA" w:rsidRDefault="00A442FE" w:rsidP="00E12B40">
                            <w:pPr>
                              <w:pStyle w:val="Subhead"/>
                              <w:rPr>
                                <w:sz w:val="40"/>
                              </w:rPr>
                            </w:pPr>
                            <w:r w:rsidRPr="00981BCA">
                              <w:rPr>
                                <w:sz w:val="40"/>
                              </w:rPr>
                              <w:t>Technologies</w:t>
                            </w:r>
                          </w:p>
                          <w:p w:rsidR="00981BCA" w:rsidRPr="00981BCA" w:rsidRDefault="00981BCA" w:rsidP="00E12B40">
                            <w:pPr>
                              <w:pStyle w:val="Paragraphtext"/>
                              <w:rPr>
                                <w:sz w:val="24"/>
                              </w:rPr>
                            </w:pPr>
                            <w:r w:rsidRPr="00981BCA">
                              <w:rPr>
                                <w:sz w:val="24"/>
                              </w:rPr>
                              <w:t>IntelliJ will be used as the IDE</w:t>
                            </w:r>
                          </w:p>
                          <w:p w:rsidR="00E12B40" w:rsidRDefault="00981BCA" w:rsidP="00E12B40">
                            <w:pPr>
                              <w:pStyle w:val="Paragraphtext"/>
                            </w:pPr>
                            <w:r>
                              <w:t>Touch screen will be used</w:t>
                            </w:r>
                          </w:p>
                          <w:p w:rsidR="00981BCA" w:rsidRDefault="00981BCA" w:rsidP="00E12B40">
                            <w:pPr>
                              <w:pStyle w:val="Paragraphtext"/>
                            </w:pPr>
                            <w:r>
                              <w:t>Key listeners</w:t>
                            </w:r>
                          </w:p>
                          <w:p w:rsidR="00981BCA" w:rsidRPr="001F7817" w:rsidRDefault="00981BCA" w:rsidP="00E12B40">
                            <w:pPr>
                              <w:pStyle w:val="Paragraphtext"/>
                            </w:pPr>
                          </w:p>
                          <w:p w:rsidR="00E12B40" w:rsidRPr="001F7817" w:rsidRDefault="00E12B40" w:rsidP="00E12B40">
                            <w:pPr>
                              <w:pStyle w:val="Paragraphtext"/>
                            </w:pPr>
                          </w:p>
                          <w:p w:rsidR="00E12B40" w:rsidRPr="001F7817" w:rsidRDefault="00E12B40" w:rsidP="00E12B40">
                            <w:pPr>
                              <w:pStyle w:val="Paragraphtext"/>
                            </w:pPr>
                          </w:p>
                          <w:p w:rsidR="00E12B40" w:rsidRPr="001F7817" w:rsidRDefault="00E12B40" w:rsidP="00E12B40">
                            <w:pPr>
                              <w:pStyle w:val="Paragraphtext"/>
                            </w:pPr>
                          </w:p>
                          <w:p w:rsidR="00E12B40" w:rsidRPr="001F7817" w:rsidRDefault="00E12B40" w:rsidP="00E12B40">
                            <w:pPr>
                              <w:pStyle w:val="Paragraphtext"/>
                            </w:pPr>
                          </w:p>
                          <w:p w:rsidR="00E12B40" w:rsidRPr="001F7817" w:rsidRDefault="00E12B40" w:rsidP="00E12B40">
                            <w:pPr>
                              <w:pStyle w:val="Paragraphtext"/>
                            </w:pPr>
                          </w:p>
                          <w:p w:rsidR="00E12B40" w:rsidRPr="004465B6" w:rsidRDefault="00E12B40" w:rsidP="00E12B40">
                            <w:pPr>
                              <w:pStyle w:val="Paragraphtext"/>
                            </w:pPr>
                          </w:p>
                        </w:txbxContent>
                      </wps:txbx>
                      <wps:bodyPr rot="0" vert="horz" wrap="square" lIns="9144" tIns="45720" rIns="9144"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5" o:spid="_x0000_s1038" type="#_x0000_t202" style="position:absolute;margin-left:159.3pt;margin-top:93.5pt;width:324pt;height:202.0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" filled="f" stroked="f">
                <v:textbox inset=".72pt,,.72pt">
                  <w:txbxContent>
                    <w:p w:rsidR="00E12B40" w:rsidRPr="00981BCA" w:rsidRDefault="00A442FE" w:rsidP="00E12B40">
                      <w:pPr>
                        <w:pStyle w:val="Subhead"/>
                        <w:rPr>
                          <w:sz w:val="40"/>
                        </w:rPr>
                      </w:pPr>
                      <w:r w:rsidRPr="00981BCA">
                        <w:rPr>
                          <w:sz w:val="40"/>
                        </w:rPr>
                        <w:t>Potential Difficulties</w:t>
                      </w:r>
                    </w:p>
                    <w:p w:rsidR="00E12B40" w:rsidRPr="00981BCA" w:rsidRDefault="00E72615" w:rsidP="00E12B40">
                      <w:pPr>
                        <w:pStyle w:val="Paragraphtext"/>
                        <w:rPr>
                          <w:sz w:val="24"/>
                        </w:rPr>
                      </w:pPr>
                      <w:r w:rsidRPr="00981BCA">
                        <w:rPr>
                          <w:sz w:val="24"/>
                        </w:rPr>
                        <w:t>Some possible problems when making this game include: not having a good distribution system, touch screen not working properly, and the game being installed on the wrong kind of phone (</w:t>
                      </w:r>
                      <w:proofErr w:type="spellStart"/>
                      <w:r w:rsidRPr="00981BCA">
                        <w:rPr>
                          <w:sz w:val="24"/>
                        </w:rPr>
                        <w:t>ie</w:t>
                      </w:r>
                      <w:proofErr w:type="spellEnd"/>
                      <w:r w:rsidRPr="00981BCA">
                        <w:rPr>
                          <w:sz w:val="24"/>
                        </w:rPr>
                        <w:t xml:space="preserve"> </w:t>
                      </w:r>
                      <w:proofErr w:type="spellStart"/>
                      <w:r w:rsidRPr="00981BCA">
                        <w:rPr>
                          <w:sz w:val="24"/>
                        </w:rPr>
                        <w:t>ios</w:t>
                      </w:r>
                      <w:proofErr w:type="spellEnd"/>
                      <w:r w:rsidRPr="00981BCA">
                        <w:rPr>
                          <w:sz w:val="24"/>
                        </w:rPr>
                        <w:t xml:space="preserve"> as opposed to android)</w:t>
                      </w:r>
                    </w:p>
                    <w:p w:rsidR="00E12B40" w:rsidRPr="00981BCA" w:rsidRDefault="00E12B40" w:rsidP="00E12B40">
                      <w:pPr>
                        <w:pStyle w:val="Subhead"/>
                        <w:rPr>
                          <w:sz w:val="40"/>
                        </w:rPr>
                      </w:pPr>
                    </w:p>
                    <w:p w:rsidR="00E12B40" w:rsidRPr="00981BCA" w:rsidRDefault="00A442FE" w:rsidP="00E12B40">
                      <w:pPr>
                        <w:pStyle w:val="Subhead"/>
                        <w:rPr>
                          <w:sz w:val="40"/>
                        </w:rPr>
                      </w:pPr>
                      <w:r w:rsidRPr="00981BCA">
                        <w:rPr>
                          <w:sz w:val="40"/>
                        </w:rPr>
                        <w:t>Technologies</w:t>
                      </w:r>
                    </w:p>
                    <w:p w:rsidR="00981BCA" w:rsidRPr="00981BCA" w:rsidRDefault="00981BCA" w:rsidP="00E12B40">
                      <w:pPr>
                        <w:pStyle w:val="Paragraphtext"/>
                        <w:rPr>
                          <w:sz w:val="24"/>
                        </w:rPr>
                      </w:pPr>
                      <w:proofErr w:type="spellStart"/>
                      <w:r w:rsidRPr="00981BCA">
                        <w:rPr>
                          <w:sz w:val="24"/>
                        </w:rPr>
                        <w:t>IntelliJ</w:t>
                      </w:r>
                      <w:proofErr w:type="spellEnd"/>
                      <w:r w:rsidRPr="00981BCA">
                        <w:rPr>
                          <w:sz w:val="24"/>
                        </w:rPr>
                        <w:t xml:space="preserve"> will be used as the IDE</w:t>
                      </w:r>
                    </w:p>
                    <w:p w:rsidR="00E12B40" w:rsidRDefault="00981BCA" w:rsidP="00E12B40">
                      <w:pPr>
                        <w:pStyle w:val="Paragraphtext"/>
                      </w:pPr>
                      <w:r>
                        <w:t>Touch screen will be used</w:t>
                      </w:r>
                    </w:p>
                    <w:p w:rsidR="00981BCA" w:rsidRDefault="00981BCA" w:rsidP="00E12B40">
                      <w:pPr>
                        <w:pStyle w:val="Paragraphtext"/>
                      </w:pPr>
                      <w:r>
                        <w:t>Key listeners</w:t>
                      </w:r>
                    </w:p>
                    <w:p w:rsidR="00981BCA" w:rsidRPr="001F7817" w:rsidRDefault="00981BCA" w:rsidP="00E12B40">
                      <w:pPr>
                        <w:pStyle w:val="Paragraphtext"/>
                      </w:pPr>
                    </w:p>
                    <w:p w:rsidR="00E12B40" w:rsidRPr="001F7817" w:rsidRDefault="00E12B40" w:rsidP="00E12B40">
                      <w:pPr>
                        <w:pStyle w:val="Paragraphtext"/>
                      </w:pPr>
                    </w:p>
                    <w:p w:rsidR="00E12B40" w:rsidRPr="001F7817" w:rsidRDefault="00E12B40" w:rsidP="00E12B40">
                      <w:pPr>
                        <w:pStyle w:val="Paragraphtext"/>
                      </w:pPr>
                    </w:p>
                    <w:p w:rsidR="00E12B40" w:rsidRPr="001F7817" w:rsidRDefault="00E12B40" w:rsidP="00E12B40">
                      <w:pPr>
                        <w:pStyle w:val="Paragraphtext"/>
                      </w:pPr>
                    </w:p>
                    <w:p w:rsidR="00E12B40" w:rsidRPr="001F7817" w:rsidRDefault="00E12B40" w:rsidP="00E12B40">
                      <w:pPr>
                        <w:pStyle w:val="Paragraphtext"/>
                      </w:pPr>
                    </w:p>
                    <w:p w:rsidR="00E12B40" w:rsidRPr="001F7817" w:rsidRDefault="00E12B40" w:rsidP="00E12B40">
                      <w:pPr>
                        <w:pStyle w:val="Paragraphtext"/>
                      </w:pPr>
                    </w:p>
                    <w:p w:rsidR="00E12B40" w:rsidRPr="004465B6" w:rsidRDefault="00E12B40" w:rsidP="00E12B40">
                      <w:pPr>
                        <w:pStyle w:val="Paragraphtext"/>
                      </w:pPr>
                    </w:p>
                  </w:txbxContent>
                </v:textbox>
              </v:shape>
            </w:pict>
          </mc:Fallback>
        </mc:AlternateContent>
      </w:r>
      <w:r>
        <w:rPr>
          <w:noProof/>
          <w:szCs w:val="20"/>
          <w:lang w:eastAsia="ja-JP"/>
        </w:rPr>
        <mc:AlternateContent>
          <mc:Choice Requires="wps">
            <w:drawing>
              <wp:anchor distT="0" distB="0" distL="114300" distR="114300" simplePos="0" relativeHeight="251653632" behindDoc="0" locked="0" layoutInCell="1" allowOverlap="1" wp14:anchorId="541B42B3" wp14:editId="34DAB5DA">
                <wp:simplePos x="0" y="0"/>
                <wp:positionH relativeFrom="column">
                  <wp:posOffset>3341370</wp:posOffset>
                </wp:positionH>
                <wp:positionV relativeFrom="paragraph">
                  <wp:posOffset>-411480</wp:posOffset>
                </wp:positionV>
                <wp:extent cx="2794000" cy="274320"/>
                <wp:effectExtent l="0" t="0" r="0" b="3810"/>
                <wp:wrapNone/>
                <wp:docPr id="7"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400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2B40" w:rsidRPr="00583937" w:rsidRDefault="00E12B40" w:rsidP="00E12B40">
                            <w:pPr>
                              <w:pStyle w:val="MonthDayYear"/>
                              <w:rPr>
                                <w:color w:val="FFFFFF"/>
                              </w:rPr>
                            </w:pPr>
                            <w:r w:rsidRPr="00583937">
                              <w:rPr>
                                <w:color w:val="FFFFFF"/>
                              </w:rPr>
                              <w:t>Month Day Year</w:t>
                            </w:r>
                          </w:p>
                          <w:p w:rsidR="00E12B40" w:rsidRPr="001F7817" w:rsidRDefault="00E12B40" w:rsidP="00E12B40">
                            <w:pPr>
                              <w:rPr>
                                <w:rFonts w:ascii="Times" w:hAnsi="Times"/>
                              </w:rPr>
                            </w:pPr>
                          </w:p>
                        </w:txbxContent>
                      </wps:txbx>
                      <wps:bodyPr rot="0" vert="horz" wrap="square" lIns="9144" tIns="45720" rIns="9144"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8" o:spid="_x0000_s1039" type="#_x0000_t202" style="position:absolute;margin-left:263.1pt;margin-top:-32.4pt;width:220pt;height:21.6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" filled="f" stroked="f">
                <v:textbox inset=".72pt,,.72pt">
                  <w:txbxContent>
                    <w:p w:rsidR="00E12B40" w:rsidRPr="00583937" w:rsidRDefault="00E12B40" w:rsidP="00E12B40">
                      <w:pPr>
                        <w:pStyle w:val="MonthDayYear"/>
                        <w:rPr>
                          <w:color w:val="FFFFFF"/>
                        </w:rPr>
                      </w:pPr>
                      <w:r w:rsidRPr="00583937">
                        <w:rPr>
                          <w:color w:val="FFFFFF"/>
                        </w:rPr>
                        <w:t>Month Day Year</w:t>
                      </w:r>
                    </w:p>
                    <w:p w:rsidR="00E12B40" w:rsidRPr="001F7817" w:rsidRDefault="00E12B40" w:rsidP="00E12B40">
                      <w:pPr>
                        <w:rPr>
                          <w:rFonts w:ascii="Times" w:hAnsi="Times"/>
                        </w:rPr>
                      </w:pPr>
                    </w:p>
                  </w:txbxContent>
                </v:textbox>
              </v:shape>
            </w:pict>
          </mc:Fallback>
        </mc:AlternateContent>
      </w:r>
      <w:r>
        <w:rPr>
          <w:noProof/>
          <w:szCs w:val="20"/>
          <w:lang w:eastAsia="ja-JP"/>
        </w:rPr>
        <mc:AlternateContent>
          <mc:Choice Requires="wps">
            <w:drawing>
              <wp:anchor distT="0" distB="0" distL="114300" distR="114300" simplePos="0" relativeHeight="251654656" behindDoc="0" locked="0" layoutInCell="1" allowOverlap="1" wp14:anchorId="1E34DD86" wp14:editId="6D2326F5">
                <wp:simplePos x="0" y="0"/>
                <wp:positionH relativeFrom="column">
                  <wp:posOffset>-697865</wp:posOffset>
                </wp:positionH>
                <wp:positionV relativeFrom="paragraph">
                  <wp:posOffset>1338580</wp:posOffset>
                </wp:positionV>
                <wp:extent cx="2286000" cy="3810000"/>
                <wp:effectExtent l="0" t="0" r="2540" b="4445"/>
                <wp:wrapNone/>
                <wp:docPr id="5"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381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2B40" w:rsidRPr="001F7817" w:rsidRDefault="00FD62EE" w:rsidP="00E12B40">
                            <w:pPr>
                              <w:pStyle w:val="Subhead"/>
                            </w:pPr>
                            <w:r>
                              <w:t>Testing</w:t>
                            </w:r>
                          </w:p>
                          <w:p w:rsidR="00E12B40" w:rsidRPr="004465B6" w:rsidRDefault="00FD62EE" w:rsidP="00E12B40">
                            <w:pPr>
                              <w:pStyle w:val="Paragraphtext"/>
                            </w:pPr>
                            <w:r>
                              <w:t>I will consider a class finished when all the methods in it have been tested and are working with all the other classes.</w:t>
                            </w:r>
                            <w:r w:rsidR="00A442FE">
                              <w:t xml:space="preserve"> </w:t>
                            </w:r>
                            <w:r w:rsidR="00BE3B12">
                              <w:t>Once the game is in a state where it can be tested by people who are not involved with the coding I will make it available to a select few who will do further bug-testing. When that group of people reports a problem I will look into it and depending on the severity of the bug I will decide what priority it is and work from there.</w:t>
                            </w:r>
                          </w:p>
                        </w:txbxContent>
                      </wps:txbx>
                      <wps:bodyPr rot="0" vert="horz" wrap="square" lIns="9144" tIns="45720" rIns="9144"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5" o:spid="_x0000_s1040" type="#_x0000_t202" style="position:absolute;margin-left:-54.95pt;margin-top:105.4pt;width:180pt;height:300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" filled="f" stroked="f">
                <v:textbox inset=".72pt,,.72pt">
                  <w:txbxContent>
                    <w:p w:rsidR="00E12B40" w:rsidRPr="001F7817" w:rsidRDefault="00FD62EE" w:rsidP="00E12B40">
                      <w:pPr>
                        <w:pStyle w:val="Subhead"/>
                      </w:pPr>
                      <w:r>
                        <w:t>Testing</w:t>
                      </w:r>
                    </w:p>
                    <w:p w:rsidR="00E12B40" w:rsidRPr="004465B6" w:rsidRDefault="00FD62EE" w:rsidP="00E12B40">
                      <w:pPr>
                        <w:pStyle w:val="Paragraphtext"/>
                      </w:pPr>
                      <w:r>
                        <w:t>I will consider a class finished when all the methods in it have been tested and are working with all the other classes.</w:t>
                      </w:r>
                      <w:r w:rsidR="00A442FE">
                        <w:t xml:space="preserve"> </w:t>
                      </w:r>
                      <w:r w:rsidR="00BE3B12">
                        <w:t>Once the game is in a state where it can be tested by people who are not involved with the coding I will make it available to a select few who will do further bug-testing. When that group of people reports a problem I will look into it and depending on the severity of the bug I will decide what priority it is and work from there.</w:t>
                      </w:r>
                    </w:p>
                  </w:txbxContent>
                </v:textbox>
              </v:shape>
            </w:pict>
          </mc:Fallback>
        </mc:AlternateContent>
      </w:r>
    </w:p>
    <w:sectPr w:rsidR="00E12B40" w:rsidSect="00E12B40">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77BC"/>
    <w:rsid w:val="0023194C"/>
    <w:rsid w:val="003C77BC"/>
    <w:rsid w:val="0044787D"/>
    <w:rsid w:val="00500063"/>
    <w:rsid w:val="00521233"/>
    <w:rsid w:val="005676AA"/>
    <w:rsid w:val="006235D7"/>
    <w:rsid w:val="006648BD"/>
    <w:rsid w:val="00682457"/>
    <w:rsid w:val="006B57AD"/>
    <w:rsid w:val="006F319B"/>
    <w:rsid w:val="007411CB"/>
    <w:rsid w:val="00825FAB"/>
    <w:rsid w:val="00892DF6"/>
    <w:rsid w:val="00926C7F"/>
    <w:rsid w:val="009545F7"/>
    <w:rsid w:val="00981BCA"/>
    <w:rsid w:val="009F1850"/>
    <w:rsid w:val="00A442FE"/>
    <w:rsid w:val="00A450BD"/>
    <w:rsid w:val="00A93A04"/>
    <w:rsid w:val="00AA3E7B"/>
    <w:rsid w:val="00AC6247"/>
    <w:rsid w:val="00BE3B12"/>
    <w:rsid w:val="00C55804"/>
    <w:rsid w:val="00C75DDE"/>
    <w:rsid w:val="00E12B40"/>
    <w:rsid w:val="00E72615"/>
    <w:rsid w:val="00E96E05"/>
    <w:rsid w:val="00EC044B"/>
    <w:rsid w:val="00F95D0A"/>
    <w:rsid w:val="00F96187"/>
    <w:rsid w:val="00FD412A"/>
    <w:rsid w:val="00FD62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colormenu v:ext="edit" strokecolor="none [3209]"/>
    </o:shapedefaults>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text">
    <w:name w:val="Paragraph text"/>
    <w:basedOn w:val="Normal"/>
    <w:rsid w:val="00E12B40"/>
    <w:pPr>
      <w:spacing w:line="240" w:lineRule="atLeast"/>
      <w:jc w:val="both"/>
    </w:pPr>
    <w:rPr>
      <w:rFonts w:ascii="Arial" w:hAnsi="Arial"/>
      <w:color w:val="231F20"/>
      <w:sz w:val="20"/>
    </w:rPr>
  </w:style>
  <w:style w:type="paragraph" w:customStyle="1" w:styleId="Subhead">
    <w:name w:val="Subhead"/>
    <w:basedOn w:val="Normal"/>
    <w:rsid w:val="00E12B40"/>
    <w:pPr>
      <w:spacing w:after="120" w:line="300" w:lineRule="atLeast"/>
    </w:pPr>
    <w:rPr>
      <w:rFonts w:ascii="Arial" w:hAnsi="Arial"/>
      <w:b/>
      <w:color w:val="231F20"/>
      <w:sz w:val="28"/>
    </w:rPr>
  </w:style>
  <w:style w:type="paragraph" w:customStyle="1" w:styleId="Headline">
    <w:name w:val="Headline"/>
    <w:basedOn w:val="Normal"/>
    <w:rsid w:val="00E12B40"/>
    <w:pPr>
      <w:spacing w:line="240" w:lineRule="atLeast"/>
    </w:pPr>
    <w:rPr>
      <w:rFonts w:ascii="Arial" w:hAnsi="Arial"/>
      <w:b/>
      <w:color w:val="231F20"/>
      <w:sz w:val="40"/>
    </w:rPr>
  </w:style>
  <w:style w:type="paragraph" w:customStyle="1" w:styleId="CompanyNameHeader">
    <w:name w:val="Company Name Header"/>
    <w:basedOn w:val="CompanyNameLogo"/>
    <w:rsid w:val="00583937"/>
    <w:pPr>
      <w:jc w:val="left"/>
    </w:pPr>
    <w:rPr>
      <w:sz w:val="20"/>
    </w:rPr>
  </w:style>
  <w:style w:type="paragraph" w:customStyle="1" w:styleId="CompanyNameLogo">
    <w:name w:val="Company Name / Logo"/>
    <w:basedOn w:val="Normal"/>
    <w:rsid w:val="00E12B40"/>
    <w:pPr>
      <w:spacing w:line="300" w:lineRule="atLeast"/>
      <w:jc w:val="center"/>
    </w:pPr>
    <w:rPr>
      <w:rFonts w:ascii="Arial" w:hAnsi="Arial"/>
      <w:b/>
      <w:caps/>
      <w:color w:val="231F20"/>
      <w:spacing w:val="10"/>
      <w:sz w:val="22"/>
    </w:rPr>
  </w:style>
  <w:style w:type="paragraph" w:customStyle="1" w:styleId="MonthDayYear">
    <w:name w:val="Month Day Year"/>
    <w:basedOn w:val="Normal"/>
    <w:rsid w:val="00E12B40"/>
    <w:pPr>
      <w:spacing w:line="240" w:lineRule="atLeast"/>
      <w:jc w:val="right"/>
    </w:pPr>
    <w:rPr>
      <w:rFonts w:ascii="Arial" w:hAnsi="Arial"/>
      <w:b/>
      <w:color w:val="231F20"/>
      <w:sz w:val="20"/>
    </w:rPr>
  </w:style>
  <w:style w:type="paragraph" w:customStyle="1" w:styleId="PhotoBox">
    <w:name w:val="Photo Box"/>
    <w:basedOn w:val="Normal"/>
    <w:rsid w:val="00E12B40"/>
    <w:pPr>
      <w:spacing w:line="300" w:lineRule="atLeast"/>
      <w:jc w:val="center"/>
    </w:pPr>
    <w:rPr>
      <w:rFonts w:ascii="Arial" w:hAnsi="Arial"/>
      <w:caps/>
      <w:color w:val="000000"/>
      <w:sz w:val="22"/>
    </w:rPr>
  </w:style>
  <w:style w:type="paragraph" w:customStyle="1" w:styleId="Address">
    <w:name w:val="Address"/>
    <w:basedOn w:val="CompanyNameLogo"/>
    <w:rsid w:val="00176160"/>
    <w:pPr>
      <w:jc w:val="right"/>
    </w:pPr>
    <w:rPr>
      <w:b w:val="0"/>
      <w:caps w:val="0"/>
      <w:spacing w:val="0"/>
      <w:sz w:val="20"/>
    </w:rPr>
  </w:style>
  <w:style w:type="paragraph" w:styleId="BalloonText">
    <w:name w:val="Balloon Text"/>
    <w:basedOn w:val="Normal"/>
    <w:link w:val="BalloonTextChar"/>
    <w:uiPriority w:val="99"/>
    <w:semiHidden/>
    <w:unhideWhenUsed/>
    <w:rsid w:val="003C77BC"/>
    <w:rPr>
      <w:rFonts w:ascii="Tahoma" w:hAnsi="Tahoma" w:cs="Tahoma"/>
      <w:sz w:val="16"/>
      <w:szCs w:val="16"/>
    </w:rPr>
  </w:style>
  <w:style w:type="character" w:customStyle="1" w:styleId="BalloonTextChar">
    <w:name w:val="Balloon Text Char"/>
    <w:basedOn w:val="DefaultParagraphFont"/>
    <w:link w:val="BalloonText"/>
    <w:uiPriority w:val="99"/>
    <w:semiHidden/>
    <w:rsid w:val="003C77BC"/>
    <w:rPr>
      <w:rFonts w:ascii="Tahoma" w:hAnsi="Tahoma" w:cs="Tahoma"/>
      <w:sz w:val="16"/>
      <w:szCs w:val="16"/>
      <w:lang w:eastAsia="en-US"/>
    </w:rPr>
  </w:style>
  <w:style w:type="paragraph" w:customStyle="1" w:styleId="CompanyNameHere">
    <w:name w:val="Company Name Here"/>
    <w:basedOn w:val="CompanyNameLogo"/>
    <w:rsid w:val="00176160"/>
    <w:pPr>
      <w:jc w:val="right"/>
    </w:pPr>
    <w:rPr>
      <w:sz w:val="36"/>
    </w:rPr>
  </w:style>
  <w:style w:type="paragraph" w:customStyle="1" w:styleId="Phone">
    <w:name w:val="Phone"/>
    <w:basedOn w:val="Address"/>
    <w:rsid w:val="00583937"/>
    <w:rPr>
      <w:b/>
      <w:color w:val="F37D2F"/>
    </w:rPr>
  </w:style>
  <w:style w:type="paragraph" w:customStyle="1" w:styleId="webaddress">
    <w:name w:val="webaddress"/>
    <w:basedOn w:val="Address"/>
    <w:rsid w:val="00583937"/>
    <w:rPr>
      <w:b/>
    </w:rPr>
  </w:style>
  <w:style w:type="paragraph" w:customStyle="1" w:styleId="ProposalTitle">
    <w:name w:val="Proposal Title"/>
    <w:basedOn w:val="Subhead"/>
    <w:rsid w:val="00E12B40"/>
    <w:rPr>
      <w:sz w:val="4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text">
    <w:name w:val="Paragraph text"/>
    <w:basedOn w:val="Normal"/>
    <w:rsid w:val="00E12B40"/>
    <w:pPr>
      <w:spacing w:line="240" w:lineRule="atLeast"/>
      <w:jc w:val="both"/>
    </w:pPr>
    <w:rPr>
      <w:rFonts w:ascii="Arial" w:hAnsi="Arial"/>
      <w:color w:val="231F20"/>
      <w:sz w:val="20"/>
    </w:rPr>
  </w:style>
  <w:style w:type="paragraph" w:customStyle="1" w:styleId="Subhead">
    <w:name w:val="Subhead"/>
    <w:basedOn w:val="Normal"/>
    <w:rsid w:val="00E12B40"/>
    <w:pPr>
      <w:spacing w:after="120" w:line="300" w:lineRule="atLeast"/>
    </w:pPr>
    <w:rPr>
      <w:rFonts w:ascii="Arial" w:hAnsi="Arial"/>
      <w:b/>
      <w:color w:val="231F20"/>
      <w:sz w:val="28"/>
    </w:rPr>
  </w:style>
  <w:style w:type="paragraph" w:customStyle="1" w:styleId="Headline">
    <w:name w:val="Headline"/>
    <w:basedOn w:val="Normal"/>
    <w:rsid w:val="00E12B40"/>
    <w:pPr>
      <w:spacing w:line="240" w:lineRule="atLeast"/>
    </w:pPr>
    <w:rPr>
      <w:rFonts w:ascii="Arial" w:hAnsi="Arial"/>
      <w:b/>
      <w:color w:val="231F20"/>
      <w:sz w:val="40"/>
    </w:rPr>
  </w:style>
  <w:style w:type="paragraph" w:customStyle="1" w:styleId="CompanyNameHeader">
    <w:name w:val="Company Name Header"/>
    <w:basedOn w:val="CompanyNameLogo"/>
    <w:rsid w:val="00583937"/>
    <w:pPr>
      <w:jc w:val="left"/>
    </w:pPr>
    <w:rPr>
      <w:sz w:val="20"/>
    </w:rPr>
  </w:style>
  <w:style w:type="paragraph" w:customStyle="1" w:styleId="CompanyNameLogo">
    <w:name w:val="Company Name / Logo"/>
    <w:basedOn w:val="Normal"/>
    <w:rsid w:val="00E12B40"/>
    <w:pPr>
      <w:spacing w:line="300" w:lineRule="atLeast"/>
      <w:jc w:val="center"/>
    </w:pPr>
    <w:rPr>
      <w:rFonts w:ascii="Arial" w:hAnsi="Arial"/>
      <w:b/>
      <w:caps/>
      <w:color w:val="231F20"/>
      <w:spacing w:val="10"/>
      <w:sz w:val="22"/>
    </w:rPr>
  </w:style>
  <w:style w:type="paragraph" w:customStyle="1" w:styleId="MonthDayYear">
    <w:name w:val="Month Day Year"/>
    <w:basedOn w:val="Normal"/>
    <w:rsid w:val="00E12B40"/>
    <w:pPr>
      <w:spacing w:line="240" w:lineRule="atLeast"/>
      <w:jc w:val="right"/>
    </w:pPr>
    <w:rPr>
      <w:rFonts w:ascii="Arial" w:hAnsi="Arial"/>
      <w:b/>
      <w:color w:val="231F20"/>
      <w:sz w:val="20"/>
    </w:rPr>
  </w:style>
  <w:style w:type="paragraph" w:customStyle="1" w:styleId="PhotoBox">
    <w:name w:val="Photo Box"/>
    <w:basedOn w:val="Normal"/>
    <w:rsid w:val="00E12B40"/>
    <w:pPr>
      <w:spacing w:line="300" w:lineRule="atLeast"/>
      <w:jc w:val="center"/>
    </w:pPr>
    <w:rPr>
      <w:rFonts w:ascii="Arial" w:hAnsi="Arial"/>
      <w:caps/>
      <w:color w:val="000000"/>
      <w:sz w:val="22"/>
    </w:rPr>
  </w:style>
  <w:style w:type="paragraph" w:customStyle="1" w:styleId="Address">
    <w:name w:val="Address"/>
    <w:basedOn w:val="CompanyNameLogo"/>
    <w:rsid w:val="00176160"/>
    <w:pPr>
      <w:jc w:val="right"/>
    </w:pPr>
    <w:rPr>
      <w:b w:val="0"/>
      <w:caps w:val="0"/>
      <w:spacing w:val="0"/>
      <w:sz w:val="20"/>
    </w:rPr>
  </w:style>
  <w:style w:type="paragraph" w:styleId="BalloonText">
    <w:name w:val="Balloon Text"/>
    <w:basedOn w:val="Normal"/>
    <w:link w:val="BalloonTextChar"/>
    <w:uiPriority w:val="99"/>
    <w:semiHidden/>
    <w:unhideWhenUsed/>
    <w:rsid w:val="003C77BC"/>
    <w:rPr>
      <w:rFonts w:ascii="Tahoma" w:hAnsi="Tahoma" w:cs="Tahoma"/>
      <w:sz w:val="16"/>
      <w:szCs w:val="16"/>
    </w:rPr>
  </w:style>
  <w:style w:type="character" w:customStyle="1" w:styleId="BalloonTextChar">
    <w:name w:val="Balloon Text Char"/>
    <w:basedOn w:val="DefaultParagraphFont"/>
    <w:link w:val="BalloonText"/>
    <w:uiPriority w:val="99"/>
    <w:semiHidden/>
    <w:rsid w:val="003C77BC"/>
    <w:rPr>
      <w:rFonts w:ascii="Tahoma" w:hAnsi="Tahoma" w:cs="Tahoma"/>
      <w:sz w:val="16"/>
      <w:szCs w:val="16"/>
      <w:lang w:eastAsia="en-US"/>
    </w:rPr>
  </w:style>
  <w:style w:type="paragraph" w:customStyle="1" w:styleId="CompanyNameHere">
    <w:name w:val="Company Name Here"/>
    <w:basedOn w:val="CompanyNameLogo"/>
    <w:rsid w:val="00176160"/>
    <w:pPr>
      <w:jc w:val="right"/>
    </w:pPr>
    <w:rPr>
      <w:sz w:val="36"/>
    </w:rPr>
  </w:style>
  <w:style w:type="paragraph" w:customStyle="1" w:styleId="Phone">
    <w:name w:val="Phone"/>
    <w:basedOn w:val="Address"/>
    <w:rsid w:val="00583937"/>
    <w:rPr>
      <w:b/>
      <w:color w:val="F37D2F"/>
    </w:rPr>
  </w:style>
  <w:style w:type="paragraph" w:customStyle="1" w:styleId="webaddress">
    <w:name w:val="webaddress"/>
    <w:basedOn w:val="Address"/>
    <w:rsid w:val="00583937"/>
    <w:rPr>
      <w:b/>
    </w:rPr>
  </w:style>
  <w:style w:type="paragraph" w:customStyle="1" w:styleId="ProposalTitle">
    <w:name w:val="Proposal Title"/>
    <w:basedOn w:val="Subhead"/>
    <w:rsid w:val="00E12B40"/>
    <w:rPr>
      <w:sz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0.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s_aljacobson001\AppData\Roaming\Microsoft\Templates\HP_ModernSolid_Proposal_TP10379465.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HP_ModernSolid_Proposal_TP10379465.dot</Template>
  <TotalTime>65</TotalTime>
  <Pages>4</Pages>
  <Words>2</Words>
  <Characters>17</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Seattle Public Schools</Company>
  <LinksUpToDate>false</LinksUpToDate>
  <CharactersWithSpaces>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 2016 10 Jacobson, Aaron L 07014939</dc:creator>
  <cp:lastModifiedBy>ROS 2016 10 Jacobson, Aaron L 07014939</cp:lastModifiedBy>
  <cp:revision>31</cp:revision>
  <cp:lastPrinted>2008-04-08T18:55:00Z</cp:lastPrinted>
  <dcterms:created xsi:type="dcterms:W3CDTF">2014-05-09T19:42:00Z</dcterms:created>
  <dcterms:modified xsi:type="dcterms:W3CDTF">2014-05-14T19:48:00Z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TC103794659990</vt:lpwstr>
  </property>
</Properties>
</file>